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4D2" w:rsidRDefault="00DA59FD" w:rsidP="00953275">
      <w:pPr>
        <w:pStyle w:val="Title"/>
      </w:pPr>
      <w:sdt>
        <w:sdtPr>
          <w:id w:val="-627929158"/>
          <w:placeholder>
            <w:docPart w:val="B3C75A8DADF94E6582FA089F31101ED2"/>
          </w:placeholder>
          <w15:appearance w15:val="hidden"/>
        </w:sdtPr>
        <w:sdtEndPr/>
        <w:sdtContent>
          <w:r w:rsidR="00953275">
            <w:t>Confronto tra algoritmi per il calcolo di MST</w:t>
          </w:r>
        </w:sdtContent>
      </w:sdt>
    </w:p>
    <w:p w:rsidR="00E8649C" w:rsidRDefault="00DA59FD" w:rsidP="00953275">
      <w:pPr>
        <w:pStyle w:val="Author"/>
      </w:pPr>
      <w:sdt>
        <w:sdtPr>
          <w:id w:val="-1294904295"/>
          <w:placeholder>
            <w:docPart w:val="768BD7405D6849ABBF66EAA07A58189E"/>
          </w:placeholder>
          <w15:appearance w15:val="hidden"/>
        </w:sdtPr>
        <w:sdtEndPr/>
        <w:sdtContent>
          <w:r w:rsidR="00953275">
            <w:t>di Costantino Marco</w:t>
          </w:r>
        </w:sdtContent>
      </w:sdt>
    </w:p>
    <w:p w:rsidR="00060D8F" w:rsidRDefault="00DA59FD" w:rsidP="008A654D">
      <w:pPr>
        <w:pStyle w:val="Heading1"/>
      </w:pPr>
      <w:sdt>
        <w:sdtPr>
          <w:id w:val="318858447"/>
          <w:placeholder>
            <w:docPart w:val="991FDC1DE7EC492EB7D0BB3B66E356D9"/>
          </w:placeholder>
          <w15:appearance w15:val="hidden"/>
        </w:sdtPr>
        <w:sdtEndPr/>
        <w:sdtContent>
          <w:r w:rsidR="00953275">
            <w:t>Introduzione</w:t>
          </w:r>
        </w:sdtContent>
      </w:sdt>
    </w:p>
    <w:p w:rsidR="00060D8F" w:rsidRDefault="00953275" w:rsidP="00E8649C">
      <w:r>
        <w:t>Gli algoritmi implementati sono:</w:t>
      </w:r>
    </w:p>
    <w:p w:rsidR="00953275" w:rsidRPr="00953275" w:rsidRDefault="00953275" w:rsidP="00953275">
      <w:pPr>
        <w:pStyle w:val="ListParagraph"/>
        <w:numPr>
          <w:ilvl w:val="0"/>
          <w:numId w:val="35"/>
        </w:numPr>
      </w:pPr>
      <w:r>
        <w:t>L</w:t>
      </w:r>
      <w:r>
        <w:rPr>
          <w:lang w:val="it-IT"/>
        </w:rPr>
        <w:t>’algoritmo di Prim</w:t>
      </w:r>
      <w:r w:rsidR="00A817D9">
        <w:t>;</w:t>
      </w:r>
    </w:p>
    <w:p w:rsidR="00953275" w:rsidRPr="00953275" w:rsidRDefault="00953275" w:rsidP="00953275">
      <w:pPr>
        <w:pStyle w:val="ListParagraph"/>
        <w:numPr>
          <w:ilvl w:val="0"/>
          <w:numId w:val="35"/>
        </w:numPr>
      </w:pPr>
      <w:r>
        <w:rPr>
          <w:lang w:val="it-IT"/>
        </w:rPr>
        <w:t>L’algoritmo di Kruskal, versione naive (senza union find)</w:t>
      </w:r>
      <w:r w:rsidR="00A817D9">
        <w:rPr>
          <w:lang w:val="it-IT"/>
        </w:rPr>
        <w:t>;</w:t>
      </w:r>
    </w:p>
    <w:p w:rsidR="00953275" w:rsidRPr="00312BD7" w:rsidRDefault="00953275" w:rsidP="00953275">
      <w:pPr>
        <w:pStyle w:val="ListParagraph"/>
        <w:numPr>
          <w:ilvl w:val="0"/>
          <w:numId w:val="35"/>
        </w:numPr>
      </w:pPr>
      <w:r>
        <w:rPr>
          <w:lang w:val="it-IT"/>
        </w:rPr>
        <w:t>L’algoritmo di Kruskal (usando union find)</w:t>
      </w:r>
      <w:r w:rsidR="00A817D9">
        <w:rPr>
          <w:lang w:val="it-IT"/>
        </w:rPr>
        <w:t>.</w:t>
      </w:r>
    </w:p>
    <w:p w:rsidR="00312BD7" w:rsidRDefault="00312BD7" w:rsidP="00312BD7">
      <w:pPr>
        <w:rPr>
          <w:lang w:val="it-IT"/>
        </w:rPr>
      </w:pPr>
      <w:r>
        <w:t>Il linguaggio scelto per l</w:t>
      </w:r>
      <w:r>
        <w:rPr>
          <w:lang w:val="it-IT"/>
        </w:rPr>
        <w:t xml:space="preserve">’implementazione degli algoritmi è </w:t>
      </w:r>
      <w:r>
        <w:rPr>
          <w:i/>
          <w:iCs/>
          <w:lang w:val="it-IT"/>
        </w:rPr>
        <w:t>python</w:t>
      </w:r>
      <w:r>
        <w:rPr>
          <w:lang w:val="it-IT"/>
        </w:rPr>
        <w:t>.</w:t>
      </w:r>
    </w:p>
    <w:p w:rsidR="00312BD7" w:rsidRDefault="00312BD7" w:rsidP="00312BD7">
      <w:r>
        <w:rPr>
          <w:lang w:val="it-IT"/>
        </w:rPr>
        <w:t>Nonostante gli svantaggi in termini di prestazioni ho scelto python per i seguenti motivi</w:t>
      </w:r>
      <w:r>
        <w:t>:</w:t>
      </w:r>
    </w:p>
    <w:p w:rsidR="00312BD7" w:rsidRPr="00EE777D" w:rsidRDefault="00312BD7" w:rsidP="00312BD7">
      <w:pPr>
        <w:pStyle w:val="ListParagraph"/>
        <w:numPr>
          <w:ilvl w:val="0"/>
          <w:numId w:val="36"/>
        </w:numPr>
        <w:rPr>
          <w:i/>
          <w:iCs/>
        </w:rPr>
      </w:pPr>
      <w:r>
        <w:t>Per acquisire ulteriore esperienza con il linguaggio che è</w:t>
      </w:r>
      <w:r w:rsidR="00EE777D">
        <w:t xml:space="preserve"> centrale in un altro corso che sto frequentando (Deep Learning);</w:t>
      </w:r>
    </w:p>
    <w:p w:rsidR="00EE777D" w:rsidRPr="00EE777D" w:rsidRDefault="00EE777D" w:rsidP="00312BD7">
      <w:pPr>
        <w:pStyle w:val="ListParagraph"/>
        <w:numPr>
          <w:ilvl w:val="0"/>
          <w:numId w:val="36"/>
        </w:numPr>
        <w:rPr>
          <w:i/>
          <w:iCs/>
        </w:rPr>
      </w:pPr>
      <w:r>
        <w:t>Per la velocità che permette in fase di sviluppo, che ho ritenuto importante volendo affrontare l’esercizio da solo.</w:t>
      </w:r>
    </w:p>
    <w:p w:rsidR="00EE777D" w:rsidRDefault="00EE777D" w:rsidP="00EE777D">
      <w:pPr>
        <w:rPr>
          <w:lang w:val="it-IT"/>
        </w:rPr>
      </w:pPr>
      <w:r>
        <w:t>Le strutture dati usate (Heap e Union Find) sono state implementate usando semplice python. Per migliorare le prestazioni ho usato, al posto dell</w:t>
      </w:r>
      <w:r>
        <w:rPr>
          <w:lang w:val="it-IT"/>
        </w:rPr>
        <w:t xml:space="preserve">’interprete standard di python, </w:t>
      </w:r>
      <w:r>
        <w:rPr>
          <w:i/>
          <w:iCs/>
          <w:lang w:val="it-IT"/>
        </w:rPr>
        <w:t xml:space="preserve">pypy </w:t>
      </w:r>
      <w:r>
        <w:rPr>
          <w:lang w:val="it-IT"/>
        </w:rPr>
        <w:t xml:space="preserve">un compilatore just-in-time per codice python. </w:t>
      </w:r>
    </w:p>
    <w:p w:rsidR="00D415AE" w:rsidRPr="00D415AE" w:rsidRDefault="00D415AE" w:rsidP="00EE777D">
      <w:pPr>
        <w:rPr>
          <w:lang w:val="it-IT"/>
        </w:rPr>
      </w:pPr>
      <w:r>
        <w:rPr>
          <w:lang w:val="it-IT"/>
        </w:rPr>
        <w:t xml:space="preserve">Per verificare la correttezza delle implementazioni, ho </w:t>
      </w:r>
      <w:r w:rsidR="00942F8A">
        <w:rPr>
          <w:lang w:val="it-IT"/>
        </w:rPr>
        <w:t xml:space="preserve">eseguito il codice su degli altri grafi a presenti nella repository github </w:t>
      </w:r>
      <w:r w:rsidR="00942F8A" w:rsidRPr="00942F8A">
        <w:rPr>
          <w:b/>
          <w:bCs/>
          <w:lang w:val="it-IT"/>
        </w:rPr>
        <w:t>standford-algs</w:t>
      </w:r>
      <w:r w:rsidR="00942F8A">
        <w:rPr>
          <w:lang w:val="it-IT"/>
        </w:rPr>
        <w:t xml:space="preserve"> di cui sono a disposizione anche i pesi degli MST.</w:t>
      </w:r>
    </w:p>
    <w:p w:rsidR="00E031D6" w:rsidRDefault="00EE777D" w:rsidP="00EE777D">
      <w:pPr>
        <w:rPr>
          <w:lang w:val="it-IT"/>
        </w:rPr>
      </w:pPr>
      <w:r>
        <w:rPr>
          <w:lang w:val="it-IT"/>
        </w:rPr>
        <w:t xml:space="preserve">Come illustrerò nelle successive sezioni, le prestazioni ottenute </w:t>
      </w:r>
      <w:r w:rsidR="00B57AB7">
        <w:rPr>
          <w:lang w:val="it-IT"/>
        </w:rPr>
        <w:t>sono consistenti con le analisi di complessità degli algoritmi, tuttavia sospetto che l’implementazione in python influisca sensibilmente sulle performance. U</w:t>
      </w:r>
      <w:r>
        <w:rPr>
          <w:lang w:val="it-IT"/>
        </w:rPr>
        <w:t xml:space="preserve">n possibile miglioramento al quale ho pensato è quello di utilizzare le strutture dati della libreria </w:t>
      </w:r>
      <w:r>
        <w:rPr>
          <w:i/>
          <w:iCs/>
          <w:lang w:val="it-IT"/>
        </w:rPr>
        <w:t>numpy</w:t>
      </w:r>
      <w:r>
        <w:rPr>
          <w:lang w:val="it-IT"/>
        </w:rPr>
        <w:t xml:space="preserve"> al posto di liste e dizionari standard di python</w:t>
      </w:r>
      <w:r w:rsidR="001964E2">
        <w:rPr>
          <w:lang w:val="it-IT"/>
        </w:rPr>
        <w:t>.</w:t>
      </w:r>
      <w:r>
        <w:rPr>
          <w:lang w:val="it-IT"/>
        </w:rPr>
        <w:t xml:space="preserve"> </w:t>
      </w:r>
    </w:p>
    <w:p w:rsidR="009E6D0F" w:rsidRDefault="009E6D0F" w:rsidP="00EE777D">
      <w:pPr>
        <w:rPr>
          <w:lang w:val="it-IT"/>
        </w:rPr>
      </w:pPr>
    </w:p>
    <w:p w:rsidR="00E031D6" w:rsidRDefault="00E031D6" w:rsidP="00E031D6">
      <w:pPr>
        <w:pStyle w:val="Heading2"/>
      </w:pPr>
      <w:r>
        <w:lastRenderedPageBreak/>
        <w:t>La struttura dati Graph</w:t>
      </w:r>
    </w:p>
    <w:p w:rsidR="00E031D6" w:rsidRDefault="00E031D6" w:rsidP="00EE777D">
      <w:r>
        <w:rPr>
          <w:lang w:val="it-IT"/>
        </w:rPr>
        <w:t>La struttura dati che ho usato per rappresentare i grafi consiste in</w:t>
      </w:r>
      <w:r>
        <w:t>:</w:t>
      </w:r>
    </w:p>
    <w:p w:rsidR="00E031D6" w:rsidRDefault="00E031D6" w:rsidP="00E031D6">
      <w:pPr>
        <w:pStyle w:val="ListParagraph"/>
        <w:numPr>
          <w:ilvl w:val="0"/>
          <w:numId w:val="37"/>
        </w:numPr>
        <w:rPr>
          <w:lang w:val="it-IT"/>
        </w:rPr>
      </w:pPr>
      <w:r>
        <w:rPr>
          <w:lang w:val="it-IT"/>
        </w:rPr>
        <w:t>La lista dei vertici del grafo</w:t>
      </w:r>
    </w:p>
    <w:p w:rsidR="00E031D6" w:rsidRDefault="00E031D6" w:rsidP="00E031D6">
      <w:pPr>
        <w:pStyle w:val="ListParagraph"/>
        <w:numPr>
          <w:ilvl w:val="0"/>
          <w:numId w:val="37"/>
        </w:numPr>
        <w:rPr>
          <w:lang w:val="it-IT"/>
        </w:rPr>
      </w:pPr>
      <w:r>
        <w:rPr>
          <w:lang w:val="it-IT"/>
        </w:rPr>
        <w:t>La lista dei lati del grafo</w:t>
      </w:r>
    </w:p>
    <w:p w:rsidR="00E031D6" w:rsidRDefault="00E031D6" w:rsidP="00E031D6">
      <w:pPr>
        <w:pStyle w:val="ListParagraph"/>
        <w:numPr>
          <w:ilvl w:val="0"/>
          <w:numId w:val="37"/>
        </w:numPr>
        <w:rPr>
          <w:lang w:val="it-IT"/>
        </w:rPr>
      </w:pPr>
      <w:r>
        <w:rPr>
          <w:lang w:val="it-IT"/>
        </w:rPr>
        <w:t>Un dizionario che rappresenta la matrice di adiacenza del grafo (chiave: vertice, valore: dizionario dei vertici adiacenti, con chiave vertice, valore peso del lato)</w:t>
      </w:r>
    </w:p>
    <w:p w:rsidR="00E031D6" w:rsidRPr="00E031D6" w:rsidRDefault="00E031D6" w:rsidP="00E031D6">
      <w:pPr>
        <w:rPr>
          <w:lang w:val="it-IT"/>
        </w:rPr>
      </w:pPr>
      <w:r>
        <w:rPr>
          <w:lang w:val="it-IT"/>
        </w:rPr>
        <w:t>All’inizializzazione vengono rimossi self loop e se un lato è duplicato viene tenuto quello di peso minimo.</w:t>
      </w:r>
    </w:p>
    <w:sdt>
      <w:sdtPr>
        <w:rPr>
          <w:rFonts w:asciiTheme="minorHAnsi" w:eastAsiaTheme="minorHAnsi" w:hAnsiTheme="minorHAnsi" w:cstheme="minorBidi"/>
          <w:b w:val="0"/>
          <w:bCs w:val="0"/>
          <w:sz w:val="22"/>
          <w:szCs w:val="24"/>
        </w:rPr>
        <w:id w:val="-1059167905"/>
        <w:placeholder>
          <w:docPart w:val="EA6CD07FBD95444286E927636E078C94"/>
        </w:placeholder>
        <w15:appearance w15:val="hidden"/>
      </w:sdtPr>
      <w:sdtEndPr/>
      <w:sdtContent>
        <w:p w:rsidR="00953275" w:rsidRDefault="00953275" w:rsidP="00B26BA2">
          <w:pPr>
            <w:pStyle w:val="Heading2"/>
          </w:pPr>
          <w:r>
            <w:t>L’algoritmo di Prim</w:t>
          </w:r>
        </w:p>
        <w:p w:rsidR="00B26BA2" w:rsidRPr="00953275" w:rsidRDefault="00953275" w:rsidP="001964E2">
          <w:pPr>
            <w:pStyle w:val="NoSpacing"/>
          </w:pPr>
          <w:r>
            <w:t>Ho implementato l</w:t>
          </w:r>
          <w:r>
            <w:rPr>
              <w:lang w:val="it-IT"/>
            </w:rPr>
            <w:t xml:space="preserve">’algoritmo di Prim a partire dallo pseudo-codice visto a lezione. </w:t>
          </w:r>
          <w:r w:rsidR="00312BD7">
            <w:rPr>
              <w:lang w:val="it-IT"/>
            </w:rPr>
            <w:t>La struttura dati Heap implementata per l’algoritmo di Prim prevede che gli elementi di Heap siano coppie</w:t>
          </w:r>
          <w:r w:rsidR="001964E2">
            <w:rPr>
              <w:lang w:val="it-IT"/>
            </w:rPr>
            <w:t xml:space="preserve"> di elementi. Questa scelta deriva dal fatto che l’algoritmo ha necessità di ottenere ad ogni iterazione il </w:t>
          </w:r>
          <w:r w:rsidR="008A1781">
            <w:rPr>
              <w:lang w:val="it-IT"/>
            </w:rPr>
            <w:t>vertice</w:t>
          </w:r>
          <w:r w:rsidR="001964E2">
            <w:rPr>
              <w:lang w:val="it-IT"/>
            </w:rPr>
            <w:t xml:space="preserve"> dal costo minore. Le coppie in Heap quindi sono coppie </w:t>
          </w:r>
          <w:r w:rsidR="001964E2">
            <w:rPr>
              <w:rStyle w:val="InlineCode"/>
            </w:rPr>
            <w:t xml:space="preserve">[costo, </w:t>
          </w:r>
          <w:r w:rsidR="008A1781">
            <w:rPr>
              <w:rStyle w:val="InlineCode"/>
            </w:rPr>
            <w:t>vertice</w:t>
          </w:r>
          <w:r w:rsidR="001964E2">
            <w:rPr>
              <w:rStyle w:val="InlineCode"/>
            </w:rPr>
            <w:t>]</w:t>
          </w:r>
          <w:r w:rsidR="001964E2">
            <w:rPr>
              <w:lang w:val="it-IT"/>
            </w:rPr>
            <w:t>. Queste coppie sono salvat</w:t>
          </w:r>
          <w:r w:rsidR="00A817D9">
            <w:rPr>
              <w:lang w:val="it-IT"/>
            </w:rPr>
            <w:t>e</w:t>
          </w:r>
          <w:r w:rsidR="001964E2">
            <w:rPr>
              <w:lang w:val="it-IT"/>
            </w:rPr>
            <w:t xml:space="preserve"> in una lista. Per garantire una maggior velocità all’accesso dei costi, Heap contiene inoltre un dizionario, in cui la chiave è il </w:t>
          </w:r>
          <w:r w:rsidR="008A1781">
            <w:rPr>
              <w:lang w:val="it-IT"/>
            </w:rPr>
            <w:t>vertice</w:t>
          </w:r>
          <w:r w:rsidR="001964E2">
            <w:rPr>
              <w:lang w:val="it-IT"/>
            </w:rPr>
            <w:t xml:space="preserve"> e il valore è il costo associato.</w:t>
          </w:r>
          <w:r w:rsidR="00A817D9">
            <w:rPr>
              <w:lang w:val="it-IT"/>
            </w:rPr>
            <w:t xml:space="preserve"> Questo dizionario inoltre mi consente di verificare </w:t>
          </w:r>
          <w:r w:rsidR="00A817D9">
            <w:rPr>
              <w:rFonts w:eastAsiaTheme="minorEastAsia"/>
              <w:lang w:val="it-IT"/>
            </w:rPr>
            <w:t xml:space="preserve">con complessità media </w:t>
          </w:r>
          <m:oMath>
            <m:r>
              <w:rPr>
                <w:rFonts w:ascii="Latin Modern Math" w:hAnsi="Latin Modern Math"/>
                <w:lang w:val="it-IT"/>
              </w:rPr>
              <m:t>O(1)</m:t>
            </m:r>
          </m:oMath>
          <w:r w:rsidR="00A817D9">
            <w:rPr>
              <w:rFonts w:eastAsiaTheme="minorEastAsia"/>
              <w:lang w:val="it-IT"/>
            </w:rPr>
            <w:t xml:space="preserve"> se un </w:t>
          </w:r>
          <w:r w:rsidR="008A1781">
            <w:rPr>
              <w:rFonts w:eastAsiaTheme="minorEastAsia"/>
              <w:lang w:val="it-IT"/>
            </w:rPr>
            <w:t>vertice</w:t>
          </w:r>
          <w:r w:rsidR="00A817D9">
            <w:rPr>
              <w:rFonts w:eastAsiaTheme="minorEastAsia"/>
              <w:lang w:val="it-IT"/>
            </w:rPr>
            <w:t xml:space="preserve"> è contenuto nell’Heap.</w:t>
          </w:r>
          <w:r w:rsidR="00A817D9">
            <w:rPr>
              <w:lang w:val="it-IT"/>
            </w:rPr>
            <w:t xml:space="preserve"> </w:t>
          </w:r>
        </w:p>
      </w:sdtContent>
    </w:sdt>
    <w:sdt>
      <w:sdtPr>
        <w:id w:val="-1374920471"/>
        <w:placeholder>
          <w:docPart w:val="96191D8470DA4AD6B203A387A1CEE4E6"/>
        </w:placeholder>
        <w15:appearance w15:val="hidden"/>
      </w:sdtPr>
      <w:sdtEndPr/>
      <w:sdtContent>
        <w:p w:rsidR="00A817D9" w:rsidRDefault="00953275" w:rsidP="002942EA">
          <w:pPr>
            <w:pStyle w:val="Heading2"/>
          </w:pPr>
          <w:r>
            <w:t>L’algoritmo di Kruskal (naive)</w:t>
          </w:r>
        </w:p>
        <w:p w:rsidR="008A1781" w:rsidRDefault="00A817D9" w:rsidP="00A817D9">
          <w:pPr>
            <w:rPr>
              <w:lang w:val="it-IT"/>
            </w:rPr>
          </w:pPr>
          <w:r>
            <w:t>Entrambe le versioni dell</w:t>
          </w:r>
          <w:r>
            <w:rPr>
              <w:lang w:val="it-IT"/>
            </w:rPr>
            <w:t>’algoritmo di Kruskal utilizzano l’Heap precedentemente implementato per ottenere ad ogni iterazione il lato di costo minimo.</w:t>
          </w:r>
          <w:r w:rsidR="000067C9">
            <w:rPr>
              <w:lang w:val="it-IT"/>
            </w:rPr>
            <w:t xml:space="preserve"> La versione naive dell’algoritmo di Kruskal utilizza una funzione </w:t>
          </w:r>
          <w:r w:rsidR="000067C9">
            <w:rPr>
              <w:rStyle w:val="InlineCode"/>
            </w:rPr>
            <w:t>is_acyclic(edges, new_edge)</w:t>
          </w:r>
          <w:r w:rsidR="000067C9">
            <w:rPr>
              <w:lang w:val="it-IT"/>
            </w:rPr>
            <w:t xml:space="preserve">, per verificare se l’aggiunta di un </w:t>
          </w:r>
          <w:r w:rsidR="008A1781">
            <w:rPr>
              <w:lang w:val="it-IT"/>
            </w:rPr>
            <w:t>vertice</w:t>
          </w:r>
          <w:r w:rsidR="000067C9">
            <w:rPr>
              <w:lang w:val="it-IT"/>
            </w:rPr>
            <w:t xml:space="preserve"> all’MST risulta in un grafo che presenta un ciclo, rendendo quindi l’MST non più tale. La funzione riceve in input un dizionario che rappresenta l’MST, in cui le chiavi corrispondono ai</w:t>
          </w:r>
          <w:r w:rsidR="008A1781">
            <w:rPr>
              <w:lang w:val="it-IT"/>
            </w:rPr>
            <w:t xml:space="preserve"> vertici</w:t>
          </w:r>
          <w:r w:rsidR="000067C9">
            <w:rPr>
              <w:lang w:val="it-IT"/>
            </w:rPr>
            <w:t xml:space="preserve"> e i valori sono liste di </w:t>
          </w:r>
          <w:r w:rsidR="008A1781">
            <w:rPr>
              <w:lang w:val="it-IT"/>
            </w:rPr>
            <w:t>vertici</w:t>
          </w:r>
          <w:r w:rsidR="000067C9">
            <w:rPr>
              <w:lang w:val="it-IT"/>
            </w:rPr>
            <w:t xml:space="preserve"> adiacenti alla chiave. </w:t>
          </w:r>
          <w:r w:rsidR="00015A0C">
            <w:rPr>
              <w:lang w:val="it-IT"/>
            </w:rPr>
            <w:t xml:space="preserve">La funzione termina immediatamente se la coppia di </w:t>
          </w:r>
          <w:r w:rsidR="008A1781">
            <w:rPr>
              <w:lang w:val="it-IT"/>
            </w:rPr>
            <w:t>vertici</w:t>
          </w:r>
          <w:r w:rsidR="00015A0C">
            <w:rPr>
              <w:lang w:val="it-IT"/>
            </w:rPr>
            <w:t xml:space="preserve"> che rappresenta il lato da inserire non sono presenti nell’MST. Altrimenti aggiungendo quel lato potrebbe esserci un ciclo. Per verificare questa possibilità la funzione esplora gli adiacenti (e i loro</w:t>
          </w:r>
          <w:r w:rsidR="008A1781">
            <w:rPr>
              <w:lang w:val="it-IT"/>
            </w:rPr>
            <w:t xml:space="preserve"> adiacenti</w:t>
          </w:r>
          <w:r w:rsidR="00015A0C">
            <w:rPr>
              <w:lang w:val="it-IT"/>
            </w:rPr>
            <w:t xml:space="preserve">) del primo vertice del lato, </w:t>
          </w:r>
          <w:r w:rsidR="008A1781">
            <w:rPr>
              <w:lang w:val="it-IT"/>
            </w:rPr>
            <w:t>fino a trovare un adiacente all’altro vertice del lato, in tal caso c’è un ciclo, oppure esaurirli, in tal caso non vi è un ciclo.</w:t>
          </w:r>
        </w:p>
        <w:p w:rsidR="00A70274" w:rsidRDefault="008A1781" w:rsidP="008A1781">
          <w:pPr>
            <w:pStyle w:val="Heading2"/>
          </w:pPr>
          <w:r>
            <w:lastRenderedPageBreak/>
            <w:t>L’algoritmo di Kruskal (con Union Find)</w:t>
          </w:r>
        </w:p>
      </w:sdtContent>
    </w:sdt>
    <w:p w:rsidR="008A1781" w:rsidRPr="008A1781" w:rsidRDefault="008A1781" w:rsidP="008A1781">
      <w:r>
        <w:t>Il punto di forza dell’algoritmo di Kruskal è l’uso intelligente che fa della struttura dati Union Find. L’implementazione della struttura dati è molto semplice seguendo lo pseudo-codice visto a lezione. Ho usato 2 dizionari, uno per tenere traccia del set di appartenenza di ogni elemento, uno per tenere traccia della dimensione dei diversi set. Questo algoritmo è stato di gran lunga il più semplice da sviluppare. È sorprendente che un approccio così semplice sia anche quello che da luogo alle migliori prestazioni.</w:t>
      </w:r>
    </w:p>
    <w:p w:rsidR="00751216" w:rsidRDefault="00DA59FD" w:rsidP="00751216">
      <w:pPr>
        <w:pStyle w:val="Heading1"/>
      </w:pPr>
      <w:sdt>
        <w:sdtPr>
          <w:id w:val="2045474776"/>
          <w:placeholder>
            <w:docPart w:val="568BFE71F24246F0BB13B5EF971B9084"/>
          </w:placeholder>
          <w15:appearance w15:val="hidden"/>
        </w:sdtPr>
        <w:sdtEndPr/>
        <w:sdtContent>
          <w:r w:rsidR="00F57F2B">
            <w:t xml:space="preserve">Domanda 1 - </w:t>
          </w:r>
          <w:r w:rsidR="009A4660">
            <w:t>I risultati</w:t>
          </w:r>
        </w:sdtContent>
      </w:sdt>
    </w:p>
    <w:p w:rsidR="00AE768E" w:rsidRDefault="009A4660" w:rsidP="009A4660">
      <w:r>
        <w:t xml:space="preserve">I risultati sono stati raccolti usando la funzione di python </w:t>
      </w:r>
      <w:r>
        <w:rPr>
          <w:rStyle w:val="InlineCode"/>
        </w:rPr>
        <w:t>time.time()</w:t>
      </w:r>
      <w:r>
        <w:t xml:space="preserve">, prima e dopo l’esecuzione dei diversi algoritmi e sottraendo i valori ottenuti, questi sono stati salvati in dei file </w:t>
      </w:r>
      <w:r>
        <w:rPr>
          <w:rStyle w:val="InlineCode"/>
        </w:rPr>
        <w:t>.csv</w:t>
      </w:r>
      <w:r>
        <w:t>, insieme ai pesi degli MST ottenuti, verificati essere uguali tra i 3 algoritmi a runtime.</w:t>
      </w:r>
    </w:p>
    <w:p w:rsidR="009A4660" w:rsidRDefault="00AE768E" w:rsidP="009A4660">
      <w:r>
        <w:t>I</w:t>
      </w:r>
      <w:r w:rsidR="00D43AA2">
        <w:t xml:space="preserve"> grafi sono identificati da id e numero di nodi, i tempi sono misurati in secondi e scritti in notazione scientifica.  </w:t>
      </w:r>
    </w:p>
    <w:tbl>
      <w:tblPr>
        <w:tblStyle w:val="TableGrid"/>
        <w:tblW w:w="0" w:type="auto"/>
        <w:tblLook w:val="04A0" w:firstRow="1" w:lastRow="0" w:firstColumn="1" w:lastColumn="0" w:noHBand="0" w:noVBand="1"/>
      </w:tblPr>
      <w:tblGrid>
        <w:gridCol w:w="1421"/>
        <w:gridCol w:w="1184"/>
        <w:gridCol w:w="1333"/>
        <w:gridCol w:w="1187"/>
        <w:gridCol w:w="1345"/>
      </w:tblGrid>
      <w:tr w:rsidR="00AE768E" w:rsidRPr="00AE768E" w:rsidTr="00AE768E">
        <w:tc>
          <w:tcPr>
            <w:tcW w:w="1421" w:type="dxa"/>
          </w:tcPr>
          <w:p w:rsidR="00AE768E" w:rsidRPr="00AE768E" w:rsidRDefault="00AE768E" w:rsidP="00AE768E">
            <w:pPr>
              <w:tabs>
                <w:tab w:val="clear" w:pos="7200"/>
              </w:tabs>
            </w:pPr>
            <w:r>
              <w:t>Id_#Vertici</w:t>
            </w:r>
          </w:p>
        </w:tc>
        <w:tc>
          <w:tcPr>
            <w:tcW w:w="1184" w:type="dxa"/>
          </w:tcPr>
          <w:p w:rsidR="00AE768E" w:rsidRPr="00AE768E" w:rsidRDefault="00AE768E" w:rsidP="00AE768E">
            <w:pPr>
              <w:tabs>
                <w:tab w:val="clear" w:pos="7200"/>
              </w:tabs>
            </w:pPr>
            <w:r>
              <w:t>Prim</w:t>
            </w:r>
          </w:p>
        </w:tc>
        <w:tc>
          <w:tcPr>
            <w:tcW w:w="1333" w:type="dxa"/>
          </w:tcPr>
          <w:p w:rsidR="00AE768E" w:rsidRPr="00AE768E" w:rsidRDefault="00AE768E" w:rsidP="00AE768E">
            <w:pPr>
              <w:tabs>
                <w:tab w:val="clear" w:pos="7200"/>
              </w:tabs>
            </w:pPr>
            <w:r>
              <w:t>Kruskal (n)</w:t>
            </w:r>
          </w:p>
        </w:tc>
        <w:tc>
          <w:tcPr>
            <w:tcW w:w="1187" w:type="dxa"/>
          </w:tcPr>
          <w:p w:rsidR="00AE768E" w:rsidRPr="00AE768E" w:rsidRDefault="00AE768E" w:rsidP="00AE768E">
            <w:pPr>
              <w:tabs>
                <w:tab w:val="clear" w:pos="7200"/>
              </w:tabs>
            </w:pPr>
            <w:r>
              <w:t>Kruskal</w:t>
            </w:r>
          </w:p>
        </w:tc>
        <w:tc>
          <w:tcPr>
            <w:tcW w:w="1345" w:type="dxa"/>
          </w:tcPr>
          <w:p w:rsidR="00AE768E" w:rsidRPr="00AE768E" w:rsidRDefault="00AE768E" w:rsidP="00AE768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01_10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29316</w:t>
            </w:r>
          </w:p>
        </w:tc>
      </w:tr>
      <w:tr w:rsidR="00AE768E" w:rsidRPr="00AE768E" w:rsidTr="00AE768E">
        <w:tc>
          <w:tcPr>
            <w:tcW w:w="1421" w:type="dxa"/>
          </w:tcPr>
          <w:p w:rsidR="00AE768E" w:rsidRPr="00AE768E" w:rsidRDefault="00AE768E" w:rsidP="00D43AA2">
            <w:pPr>
              <w:pStyle w:val="NoSpacing"/>
            </w:pPr>
            <w:r w:rsidRPr="00AE768E">
              <w:t>02_10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2126</w:t>
            </w:r>
          </w:p>
        </w:tc>
      </w:tr>
      <w:tr w:rsidR="00AE768E" w:rsidRPr="00AE768E" w:rsidTr="00AE768E">
        <w:tc>
          <w:tcPr>
            <w:tcW w:w="1421" w:type="dxa"/>
          </w:tcPr>
          <w:p w:rsidR="00AE768E" w:rsidRPr="00AE768E" w:rsidRDefault="00AE768E" w:rsidP="00D43AA2">
            <w:pPr>
              <w:pStyle w:val="NoSpacing"/>
            </w:pPr>
            <w:r w:rsidRPr="00AE768E">
              <w:t>03_10</w:t>
            </w:r>
          </w:p>
        </w:tc>
        <w:tc>
          <w:tcPr>
            <w:tcW w:w="1184" w:type="dxa"/>
          </w:tcPr>
          <w:p w:rsidR="00AE768E" w:rsidRPr="00AE768E" w:rsidRDefault="00AE768E" w:rsidP="00D43AA2">
            <w:pPr>
              <w:pStyle w:val="NoSpacing"/>
            </w:pPr>
            <w:r w:rsidRPr="00AE768E">
              <w:t>9.97E-04</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-44765</w:t>
            </w:r>
          </w:p>
        </w:tc>
      </w:tr>
      <w:tr w:rsidR="00AE768E" w:rsidRPr="00AE768E" w:rsidTr="00AE768E">
        <w:tc>
          <w:tcPr>
            <w:tcW w:w="1421" w:type="dxa"/>
          </w:tcPr>
          <w:p w:rsidR="00AE768E" w:rsidRPr="00AE768E" w:rsidRDefault="00AE768E" w:rsidP="00D43AA2">
            <w:pPr>
              <w:pStyle w:val="NoSpacing"/>
            </w:pPr>
            <w:r w:rsidRPr="00AE768E">
              <w:t>04_10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20360</w:t>
            </w:r>
          </w:p>
        </w:tc>
      </w:tr>
      <w:tr w:rsidR="00AE768E" w:rsidRPr="00AE768E" w:rsidTr="00AE768E">
        <w:tc>
          <w:tcPr>
            <w:tcW w:w="1421" w:type="dxa"/>
          </w:tcPr>
          <w:p w:rsidR="00AE768E" w:rsidRPr="00AE768E" w:rsidRDefault="00AE768E" w:rsidP="00D43AA2">
            <w:pPr>
              <w:pStyle w:val="NoSpacing"/>
            </w:pPr>
            <w:r w:rsidRPr="00AE768E">
              <w:t>05_20.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1.28E-02</w:t>
            </w:r>
          </w:p>
        </w:tc>
        <w:tc>
          <w:tcPr>
            <w:tcW w:w="1345" w:type="dxa"/>
          </w:tcPr>
          <w:p w:rsidR="00AE768E" w:rsidRPr="00AE768E" w:rsidRDefault="00AE768E" w:rsidP="00D43AA2">
            <w:pPr>
              <w:pStyle w:val="NoSpacing"/>
            </w:pPr>
            <w:r w:rsidRPr="00AE768E">
              <w:t>-32021</w:t>
            </w:r>
          </w:p>
        </w:tc>
      </w:tr>
      <w:tr w:rsidR="00AE768E" w:rsidRPr="00AE768E" w:rsidTr="00AE768E">
        <w:tc>
          <w:tcPr>
            <w:tcW w:w="1421" w:type="dxa"/>
          </w:tcPr>
          <w:p w:rsidR="00AE768E" w:rsidRPr="00AE768E" w:rsidRDefault="00AE768E" w:rsidP="00D43AA2">
            <w:pPr>
              <w:pStyle w:val="NoSpacing"/>
            </w:pPr>
            <w:r w:rsidRPr="00AE768E">
              <w:t>06_20.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18596</w:t>
            </w:r>
          </w:p>
        </w:tc>
      </w:tr>
      <w:tr w:rsidR="00AE768E" w:rsidRPr="00AE768E" w:rsidTr="00AE768E">
        <w:tc>
          <w:tcPr>
            <w:tcW w:w="1421" w:type="dxa"/>
          </w:tcPr>
          <w:p w:rsidR="00AE768E" w:rsidRPr="00AE768E" w:rsidRDefault="00AE768E" w:rsidP="00D43AA2">
            <w:pPr>
              <w:pStyle w:val="NoSpacing"/>
            </w:pPr>
            <w:r w:rsidRPr="00AE768E">
              <w:t>07_20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-42560</w:t>
            </w:r>
          </w:p>
        </w:tc>
      </w:tr>
      <w:tr w:rsidR="00AE768E" w:rsidRPr="00AE768E" w:rsidTr="00AE768E">
        <w:tc>
          <w:tcPr>
            <w:tcW w:w="1421" w:type="dxa"/>
          </w:tcPr>
          <w:p w:rsidR="00AE768E" w:rsidRPr="00AE768E" w:rsidRDefault="00AE768E" w:rsidP="00D43AA2">
            <w:pPr>
              <w:pStyle w:val="NoSpacing"/>
            </w:pPr>
            <w:r w:rsidRPr="00AE768E">
              <w:t>08_20</w:t>
            </w:r>
          </w:p>
        </w:tc>
        <w:tc>
          <w:tcPr>
            <w:tcW w:w="1184" w:type="dxa"/>
          </w:tcPr>
          <w:p w:rsidR="00AE768E" w:rsidRPr="00AE768E" w:rsidRDefault="00AE768E" w:rsidP="00D43AA2">
            <w:pPr>
              <w:pStyle w:val="NoSpacing"/>
            </w:pPr>
            <w:r w:rsidRPr="00AE768E">
              <w:t>0.00E+00</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-37205</w:t>
            </w:r>
          </w:p>
        </w:tc>
      </w:tr>
      <w:tr w:rsidR="00AE768E" w:rsidRPr="00AE768E" w:rsidTr="00AE768E">
        <w:tc>
          <w:tcPr>
            <w:tcW w:w="1421" w:type="dxa"/>
          </w:tcPr>
          <w:p w:rsidR="00AE768E" w:rsidRPr="00AE768E" w:rsidRDefault="00AE768E" w:rsidP="00D43AA2">
            <w:pPr>
              <w:pStyle w:val="NoSpacing"/>
            </w:pPr>
            <w:r w:rsidRPr="00AE768E">
              <w:t>09_40</w:t>
            </w:r>
          </w:p>
        </w:tc>
        <w:tc>
          <w:tcPr>
            <w:tcW w:w="1184" w:type="dxa"/>
          </w:tcPr>
          <w:p w:rsidR="00AE768E" w:rsidRPr="00AE768E" w:rsidRDefault="00AE768E" w:rsidP="00D43AA2">
            <w:pPr>
              <w:pStyle w:val="NoSpacing"/>
            </w:pPr>
            <w:r w:rsidRPr="00AE768E">
              <w:t>3.28E-02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6.02E-03</w:t>
            </w:r>
          </w:p>
        </w:tc>
        <w:tc>
          <w:tcPr>
            <w:tcW w:w="1345" w:type="dxa"/>
          </w:tcPr>
          <w:p w:rsidR="00AE768E" w:rsidRPr="00AE768E" w:rsidRDefault="00AE768E" w:rsidP="00D43AA2">
            <w:pPr>
              <w:pStyle w:val="NoSpacing"/>
            </w:pPr>
            <w:r w:rsidRPr="00AE768E">
              <w:t>-122078</w:t>
            </w:r>
          </w:p>
        </w:tc>
      </w:tr>
      <w:tr w:rsidR="00AE768E" w:rsidRPr="00AE768E" w:rsidTr="00AE768E">
        <w:tc>
          <w:tcPr>
            <w:tcW w:w="1421" w:type="dxa"/>
          </w:tcPr>
          <w:p w:rsidR="00AE768E" w:rsidRPr="00AE768E" w:rsidRDefault="00AE768E" w:rsidP="00D43AA2">
            <w:pPr>
              <w:pStyle w:val="NoSpacing"/>
            </w:pPr>
            <w:r w:rsidRPr="00AE768E">
              <w:t>10_40</w:t>
            </w:r>
          </w:p>
        </w:tc>
        <w:tc>
          <w:tcPr>
            <w:tcW w:w="1184" w:type="dxa"/>
          </w:tcPr>
          <w:p w:rsidR="00AE768E" w:rsidRPr="00AE768E" w:rsidRDefault="00AE768E" w:rsidP="00D43AA2">
            <w:pPr>
              <w:pStyle w:val="NoSpacing"/>
            </w:pPr>
            <w:r w:rsidRPr="00AE768E">
              <w:t>2.25E-02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6.56E-03</w:t>
            </w:r>
          </w:p>
        </w:tc>
        <w:tc>
          <w:tcPr>
            <w:tcW w:w="1345" w:type="dxa"/>
          </w:tcPr>
          <w:p w:rsidR="00AE768E" w:rsidRPr="00AE768E" w:rsidRDefault="00AE768E" w:rsidP="00D43AA2">
            <w:pPr>
              <w:pStyle w:val="NoSpacing"/>
            </w:pPr>
            <w:r w:rsidRPr="00AE768E">
              <w:t>-37021</w:t>
            </w:r>
          </w:p>
        </w:tc>
      </w:tr>
      <w:tr w:rsidR="00AE768E" w:rsidRPr="00AE768E" w:rsidTr="00AE768E">
        <w:tc>
          <w:tcPr>
            <w:tcW w:w="1421" w:type="dxa"/>
          </w:tcPr>
          <w:p w:rsidR="00AE768E" w:rsidRPr="00AE768E" w:rsidRDefault="00AE768E" w:rsidP="00D43AA2">
            <w:pPr>
              <w:pStyle w:val="NoSpacing"/>
            </w:pPr>
            <w:r w:rsidRPr="00AE768E">
              <w:t>11_40</w:t>
            </w:r>
          </w:p>
        </w:tc>
        <w:tc>
          <w:tcPr>
            <w:tcW w:w="1184" w:type="dxa"/>
          </w:tcPr>
          <w:p w:rsidR="00AE768E" w:rsidRPr="00AE768E" w:rsidRDefault="00AE768E" w:rsidP="00D43AA2">
            <w:pPr>
              <w:pStyle w:val="NoSpacing"/>
            </w:pPr>
            <w:r w:rsidRPr="00AE768E">
              <w:t>2.73E-02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0.00E+00</w:t>
            </w:r>
          </w:p>
        </w:tc>
        <w:tc>
          <w:tcPr>
            <w:tcW w:w="1345" w:type="dxa"/>
          </w:tcPr>
          <w:p w:rsidR="00AE768E" w:rsidRPr="00AE768E" w:rsidRDefault="00AE768E" w:rsidP="00D43AA2">
            <w:pPr>
              <w:pStyle w:val="NoSpacing"/>
            </w:pPr>
            <w:r w:rsidRPr="00AE768E">
              <w:t>-79570</w:t>
            </w:r>
          </w:p>
        </w:tc>
      </w:tr>
      <w:tr w:rsidR="00AE768E" w:rsidRPr="00AE768E" w:rsidTr="00AE768E">
        <w:tc>
          <w:tcPr>
            <w:tcW w:w="1421" w:type="dxa"/>
          </w:tcPr>
          <w:p w:rsidR="00AE768E" w:rsidRPr="00AE768E" w:rsidRDefault="00AE768E" w:rsidP="00D43AA2">
            <w:pPr>
              <w:pStyle w:val="NoSpacing"/>
            </w:pPr>
            <w:r w:rsidRPr="00AE768E">
              <w:t>12_40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1.53E-03</w:t>
            </w:r>
          </w:p>
        </w:tc>
        <w:tc>
          <w:tcPr>
            <w:tcW w:w="1345" w:type="dxa"/>
          </w:tcPr>
          <w:p w:rsidR="00AE768E" w:rsidRPr="00AE768E" w:rsidRDefault="00AE768E" w:rsidP="00D43AA2">
            <w:pPr>
              <w:pStyle w:val="NoSpacing"/>
            </w:pPr>
            <w:r w:rsidRPr="00AE768E">
              <w:t>-79741</w:t>
            </w:r>
          </w:p>
        </w:tc>
      </w:tr>
      <w:tr w:rsidR="00AE768E" w:rsidRPr="00AE768E" w:rsidTr="00AE768E">
        <w:tc>
          <w:tcPr>
            <w:tcW w:w="1421" w:type="dxa"/>
          </w:tcPr>
          <w:p w:rsidR="00AE768E" w:rsidRPr="00AE768E" w:rsidRDefault="00AE768E" w:rsidP="00D43AA2">
            <w:pPr>
              <w:pStyle w:val="NoSpacing"/>
            </w:pPr>
            <w:r w:rsidRPr="00AE768E">
              <w:t>13_80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1.94E-02</w:t>
            </w:r>
          </w:p>
        </w:tc>
        <w:tc>
          <w:tcPr>
            <w:tcW w:w="1345" w:type="dxa"/>
          </w:tcPr>
          <w:p w:rsidR="00AE768E" w:rsidRPr="00AE768E" w:rsidRDefault="00AE768E" w:rsidP="00D43AA2">
            <w:pPr>
              <w:pStyle w:val="NoSpacing"/>
            </w:pPr>
            <w:r w:rsidRPr="00AE768E">
              <w:t>-139926</w:t>
            </w:r>
          </w:p>
        </w:tc>
      </w:tr>
      <w:tr w:rsidR="00AE768E" w:rsidRPr="00AE768E" w:rsidTr="00AE768E">
        <w:tc>
          <w:tcPr>
            <w:tcW w:w="1421" w:type="dxa"/>
          </w:tcPr>
          <w:p w:rsidR="00AE768E" w:rsidRPr="00AE768E" w:rsidRDefault="00AE768E" w:rsidP="00D43AA2">
            <w:pPr>
              <w:pStyle w:val="NoSpacing"/>
            </w:pPr>
            <w:r w:rsidRPr="00AE768E">
              <w:t>14_80</w:t>
            </w:r>
          </w:p>
        </w:tc>
        <w:tc>
          <w:tcPr>
            <w:tcW w:w="1184" w:type="dxa"/>
          </w:tcPr>
          <w:p w:rsidR="00AE768E" w:rsidRPr="00AE768E" w:rsidRDefault="00AE768E" w:rsidP="00D43AA2">
            <w:pPr>
              <w:pStyle w:val="NoSpacing"/>
            </w:pPr>
            <w:r w:rsidRPr="00AE768E">
              <w:t>2.16E-02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1.70E-02</w:t>
            </w:r>
          </w:p>
        </w:tc>
        <w:tc>
          <w:tcPr>
            <w:tcW w:w="1345" w:type="dxa"/>
          </w:tcPr>
          <w:p w:rsidR="00AE768E" w:rsidRPr="00AE768E" w:rsidRDefault="00AE768E" w:rsidP="00D43AA2">
            <w:pPr>
              <w:pStyle w:val="NoSpacing"/>
            </w:pPr>
            <w:r w:rsidRPr="00AE768E">
              <w:t>-211345</w:t>
            </w:r>
          </w:p>
        </w:tc>
      </w:tr>
      <w:tr w:rsidR="00AE768E" w:rsidRPr="00AE768E" w:rsidTr="00AE768E">
        <w:tc>
          <w:tcPr>
            <w:tcW w:w="1421" w:type="dxa"/>
          </w:tcPr>
          <w:p w:rsidR="00AE768E" w:rsidRPr="00AE768E" w:rsidRDefault="00AE768E" w:rsidP="00D43AA2">
            <w:pPr>
              <w:pStyle w:val="NoSpacing"/>
            </w:pPr>
            <w:r w:rsidRPr="00AE768E">
              <w:t>15_80</w:t>
            </w:r>
          </w:p>
        </w:tc>
        <w:tc>
          <w:tcPr>
            <w:tcW w:w="1184" w:type="dxa"/>
          </w:tcPr>
          <w:p w:rsidR="00AE768E" w:rsidRPr="00AE768E" w:rsidRDefault="00AE768E" w:rsidP="00D43AA2">
            <w:pPr>
              <w:pStyle w:val="NoSpacing"/>
            </w:pPr>
            <w:r w:rsidRPr="00AE768E">
              <w:t>2.08E-02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2.06E-03</w:t>
            </w:r>
          </w:p>
        </w:tc>
        <w:tc>
          <w:tcPr>
            <w:tcW w:w="1345" w:type="dxa"/>
          </w:tcPr>
          <w:p w:rsidR="00AE768E" w:rsidRPr="00AE768E" w:rsidRDefault="00AE768E" w:rsidP="00D43AA2">
            <w:pPr>
              <w:pStyle w:val="NoSpacing"/>
            </w:pPr>
            <w:r w:rsidRPr="00AE768E">
              <w:t>-110571</w:t>
            </w:r>
          </w:p>
        </w:tc>
      </w:tr>
      <w:tr w:rsidR="00AE768E" w:rsidRPr="00AE768E" w:rsidTr="00AE768E">
        <w:tc>
          <w:tcPr>
            <w:tcW w:w="1421" w:type="dxa"/>
          </w:tcPr>
          <w:p w:rsidR="00AE768E" w:rsidRPr="00AE768E" w:rsidRDefault="00AE768E" w:rsidP="00D43AA2">
            <w:pPr>
              <w:pStyle w:val="NoSpacing"/>
            </w:pPr>
            <w:r w:rsidRPr="00AE768E">
              <w:t>16_80</w:t>
            </w:r>
          </w:p>
        </w:tc>
        <w:tc>
          <w:tcPr>
            <w:tcW w:w="1184" w:type="dxa"/>
          </w:tcPr>
          <w:p w:rsidR="00AE768E" w:rsidRPr="00AE768E" w:rsidRDefault="00AE768E" w:rsidP="00D43AA2">
            <w:pPr>
              <w:pStyle w:val="NoSpacing"/>
            </w:pPr>
            <w:r w:rsidRPr="00AE768E">
              <w:t>1.57E-02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3.66E-03</w:t>
            </w:r>
          </w:p>
        </w:tc>
        <w:tc>
          <w:tcPr>
            <w:tcW w:w="1345" w:type="dxa"/>
          </w:tcPr>
          <w:p w:rsidR="00AE768E" w:rsidRPr="00AE768E" w:rsidRDefault="00AE768E" w:rsidP="00D43AA2">
            <w:pPr>
              <w:pStyle w:val="NoSpacing"/>
            </w:pPr>
            <w:r w:rsidRPr="00AE768E">
              <w:t>-233320</w:t>
            </w:r>
          </w:p>
        </w:tc>
      </w:tr>
      <w:tr w:rsidR="00AE768E" w:rsidRPr="00AE768E" w:rsidTr="00AE768E">
        <w:tc>
          <w:tcPr>
            <w:tcW w:w="1421" w:type="dxa"/>
          </w:tcPr>
          <w:p w:rsidR="00AE768E" w:rsidRPr="00AE768E" w:rsidRDefault="00AE768E" w:rsidP="00D43AA2">
            <w:pPr>
              <w:pStyle w:val="NoSpacing"/>
            </w:pPr>
            <w:r w:rsidRPr="00AE768E">
              <w:t>17_100</w:t>
            </w:r>
          </w:p>
        </w:tc>
        <w:tc>
          <w:tcPr>
            <w:tcW w:w="1184" w:type="dxa"/>
          </w:tcPr>
          <w:p w:rsidR="00AE768E" w:rsidRPr="00AE768E" w:rsidRDefault="00AE768E" w:rsidP="00D43AA2">
            <w:pPr>
              <w:pStyle w:val="NoSpacing"/>
            </w:pPr>
            <w:r w:rsidRPr="00AE768E">
              <w:t>1.56E-02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1.19E-02</w:t>
            </w:r>
          </w:p>
        </w:tc>
        <w:tc>
          <w:tcPr>
            <w:tcW w:w="1345" w:type="dxa"/>
          </w:tcPr>
          <w:p w:rsidR="00AE768E" w:rsidRPr="00AE768E" w:rsidRDefault="00AE768E" w:rsidP="00D43AA2">
            <w:pPr>
              <w:pStyle w:val="NoSpacing"/>
            </w:pPr>
            <w:r w:rsidRPr="00AE768E">
              <w:t>-141960</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AE768E" w:rsidRPr="00AE768E" w:rsidTr="00AE768E">
        <w:tc>
          <w:tcPr>
            <w:tcW w:w="1421" w:type="dxa"/>
          </w:tcPr>
          <w:p w:rsidR="00AE768E" w:rsidRPr="00AE768E" w:rsidRDefault="00AE768E" w:rsidP="00D43AA2">
            <w:pPr>
              <w:pStyle w:val="NoSpacing"/>
            </w:pPr>
            <w:r w:rsidRPr="00AE768E">
              <w:t>18_100</w:t>
            </w:r>
          </w:p>
        </w:tc>
        <w:tc>
          <w:tcPr>
            <w:tcW w:w="1184" w:type="dxa"/>
          </w:tcPr>
          <w:p w:rsidR="00AE768E" w:rsidRPr="00AE768E" w:rsidRDefault="00AE768E" w:rsidP="00D43AA2">
            <w:pPr>
              <w:pStyle w:val="NoSpacing"/>
            </w:pPr>
            <w:r w:rsidRPr="00AE768E">
              <w:t>2.03E-02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1.73E-02</w:t>
            </w:r>
          </w:p>
        </w:tc>
        <w:tc>
          <w:tcPr>
            <w:tcW w:w="1345" w:type="dxa"/>
          </w:tcPr>
          <w:p w:rsidR="00AE768E" w:rsidRPr="00AE768E" w:rsidRDefault="00AE768E" w:rsidP="00D43AA2">
            <w:pPr>
              <w:pStyle w:val="NoSpacing"/>
            </w:pPr>
            <w:r w:rsidRPr="00AE768E">
              <w:t>-271743</w:t>
            </w:r>
          </w:p>
        </w:tc>
      </w:tr>
      <w:tr w:rsidR="00AE768E" w:rsidRPr="00AE768E" w:rsidTr="00AE768E">
        <w:tc>
          <w:tcPr>
            <w:tcW w:w="1421" w:type="dxa"/>
          </w:tcPr>
          <w:p w:rsidR="00AE768E" w:rsidRPr="00AE768E" w:rsidRDefault="00AE768E" w:rsidP="00D43AA2">
            <w:pPr>
              <w:pStyle w:val="NoSpacing"/>
            </w:pPr>
            <w:r w:rsidRPr="00AE768E">
              <w:t>19_100</w:t>
            </w:r>
          </w:p>
        </w:tc>
        <w:tc>
          <w:tcPr>
            <w:tcW w:w="1184" w:type="dxa"/>
          </w:tcPr>
          <w:p w:rsidR="00AE768E" w:rsidRPr="00AE768E" w:rsidRDefault="00AE768E" w:rsidP="00D43AA2">
            <w:pPr>
              <w:pStyle w:val="NoSpacing"/>
            </w:pPr>
            <w:r w:rsidRPr="00AE768E">
              <w:t>1.86E-02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1.58E-02</w:t>
            </w:r>
          </w:p>
        </w:tc>
        <w:tc>
          <w:tcPr>
            <w:tcW w:w="1345" w:type="dxa"/>
          </w:tcPr>
          <w:p w:rsidR="00AE768E" w:rsidRPr="00AE768E" w:rsidRDefault="00AE768E" w:rsidP="00D43AA2">
            <w:pPr>
              <w:pStyle w:val="NoSpacing"/>
            </w:pPr>
            <w:r w:rsidRPr="00AE768E">
              <w:t>-288906</w:t>
            </w:r>
          </w:p>
        </w:tc>
      </w:tr>
      <w:tr w:rsidR="00AE768E" w:rsidRPr="00AE768E" w:rsidTr="00AE768E">
        <w:tc>
          <w:tcPr>
            <w:tcW w:w="1421" w:type="dxa"/>
          </w:tcPr>
          <w:p w:rsidR="00AE768E" w:rsidRPr="00AE768E" w:rsidRDefault="00AE768E" w:rsidP="00D43AA2">
            <w:pPr>
              <w:pStyle w:val="NoSpacing"/>
            </w:pPr>
            <w:r w:rsidRPr="00AE768E">
              <w:t>20_100</w:t>
            </w:r>
          </w:p>
        </w:tc>
        <w:tc>
          <w:tcPr>
            <w:tcW w:w="1184" w:type="dxa"/>
          </w:tcPr>
          <w:p w:rsidR="00AE768E" w:rsidRPr="00AE768E" w:rsidRDefault="00AE768E" w:rsidP="00D43AA2">
            <w:pPr>
              <w:pStyle w:val="NoSpacing"/>
            </w:pPr>
            <w:r w:rsidRPr="00AE768E">
              <w:t>1.63E-02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9.97E-04</w:t>
            </w:r>
          </w:p>
        </w:tc>
        <w:tc>
          <w:tcPr>
            <w:tcW w:w="1345" w:type="dxa"/>
          </w:tcPr>
          <w:p w:rsidR="00AE768E" w:rsidRPr="00AE768E" w:rsidRDefault="00AE768E" w:rsidP="00D43AA2">
            <w:pPr>
              <w:pStyle w:val="NoSpacing"/>
            </w:pPr>
            <w:r w:rsidRPr="00AE768E">
              <w:t>-232178</w:t>
            </w:r>
          </w:p>
        </w:tc>
      </w:tr>
      <w:tr w:rsidR="00AE768E" w:rsidRPr="00AE768E" w:rsidTr="00AE768E">
        <w:tc>
          <w:tcPr>
            <w:tcW w:w="1421" w:type="dxa"/>
          </w:tcPr>
          <w:p w:rsidR="00AE768E" w:rsidRPr="00AE768E" w:rsidRDefault="00AE768E" w:rsidP="00D43AA2">
            <w:pPr>
              <w:pStyle w:val="NoSpacing"/>
            </w:pPr>
            <w:r w:rsidRPr="00AE768E">
              <w:t>21_200</w:t>
            </w:r>
          </w:p>
        </w:tc>
        <w:tc>
          <w:tcPr>
            <w:tcW w:w="1184" w:type="dxa"/>
          </w:tcPr>
          <w:p w:rsidR="00AE768E" w:rsidRPr="00AE768E" w:rsidRDefault="00AE768E" w:rsidP="00D43AA2">
            <w:pPr>
              <w:pStyle w:val="NoSpacing"/>
            </w:pPr>
            <w:r w:rsidRPr="00AE768E">
              <w:t>3.13E-02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2.13E-02</w:t>
            </w:r>
          </w:p>
        </w:tc>
        <w:tc>
          <w:tcPr>
            <w:tcW w:w="1345" w:type="dxa"/>
          </w:tcPr>
          <w:p w:rsidR="00AE768E" w:rsidRPr="00AE768E" w:rsidRDefault="00AE768E" w:rsidP="00D43AA2">
            <w:pPr>
              <w:pStyle w:val="NoSpacing"/>
            </w:pPr>
            <w:r w:rsidRPr="00AE768E">
              <w:t>-510185</w:t>
            </w:r>
          </w:p>
        </w:tc>
      </w:tr>
      <w:tr w:rsidR="00AE768E" w:rsidRPr="00AE768E" w:rsidTr="00AE768E">
        <w:tc>
          <w:tcPr>
            <w:tcW w:w="1421" w:type="dxa"/>
          </w:tcPr>
          <w:p w:rsidR="00AE768E" w:rsidRPr="00AE768E" w:rsidRDefault="00AE768E" w:rsidP="00D43AA2">
            <w:pPr>
              <w:pStyle w:val="NoSpacing"/>
            </w:pPr>
            <w:r w:rsidRPr="00AE768E">
              <w:t>22_200</w:t>
            </w:r>
          </w:p>
        </w:tc>
        <w:tc>
          <w:tcPr>
            <w:tcW w:w="1184" w:type="dxa"/>
          </w:tcPr>
          <w:p w:rsidR="00AE768E" w:rsidRPr="00AE768E" w:rsidRDefault="00AE768E" w:rsidP="00D43AA2">
            <w:pPr>
              <w:pStyle w:val="NoSpacing"/>
            </w:pPr>
            <w:r w:rsidRPr="00AE768E">
              <w:t>3.22E-02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3.83E-02</w:t>
            </w:r>
          </w:p>
        </w:tc>
        <w:tc>
          <w:tcPr>
            <w:tcW w:w="1345" w:type="dxa"/>
          </w:tcPr>
          <w:p w:rsidR="00AE768E" w:rsidRPr="00AE768E" w:rsidRDefault="00AE768E" w:rsidP="00D43AA2">
            <w:pPr>
              <w:pStyle w:val="NoSpacing"/>
            </w:pPr>
            <w:r w:rsidRPr="00AE768E">
              <w:t>-515136</w:t>
            </w:r>
          </w:p>
        </w:tc>
      </w:tr>
      <w:tr w:rsidR="00AE768E" w:rsidRPr="00AE768E" w:rsidTr="00AE768E">
        <w:tc>
          <w:tcPr>
            <w:tcW w:w="1421" w:type="dxa"/>
          </w:tcPr>
          <w:p w:rsidR="00AE768E" w:rsidRPr="00AE768E" w:rsidRDefault="00AE768E" w:rsidP="00D43AA2">
            <w:pPr>
              <w:pStyle w:val="NoSpacing"/>
            </w:pPr>
            <w:r w:rsidRPr="00AE768E">
              <w:t>23_200</w:t>
            </w:r>
          </w:p>
        </w:tc>
        <w:tc>
          <w:tcPr>
            <w:tcW w:w="1184" w:type="dxa"/>
          </w:tcPr>
          <w:p w:rsidR="00AE768E" w:rsidRPr="00AE768E" w:rsidRDefault="00AE768E" w:rsidP="00D43AA2">
            <w:pPr>
              <w:pStyle w:val="NoSpacing"/>
            </w:pPr>
            <w:r w:rsidRPr="00AE768E">
              <w:t>6.41E-03</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-444357</w:t>
            </w:r>
          </w:p>
        </w:tc>
      </w:tr>
      <w:tr w:rsidR="00AE768E" w:rsidRPr="00AE768E" w:rsidTr="00AE768E">
        <w:tc>
          <w:tcPr>
            <w:tcW w:w="1421" w:type="dxa"/>
          </w:tcPr>
          <w:p w:rsidR="00AE768E" w:rsidRPr="00AE768E" w:rsidRDefault="00AE768E" w:rsidP="00D43AA2">
            <w:pPr>
              <w:pStyle w:val="NoSpacing"/>
            </w:pPr>
            <w:r w:rsidRPr="00AE768E">
              <w:t>24_200</w:t>
            </w:r>
          </w:p>
        </w:tc>
        <w:tc>
          <w:tcPr>
            <w:tcW w:w="1184" w:type="dxa"/>
          </w:tcPr>
          <w:p w:rsidR="00AE768E" w:rsidRPr="00AE768E" w:rsidRDefault="00AE768E" w:rsidP="00D43AA2">
            <w:pPr>
              <w:pStyle w:val="NoSpacing"/>
            </w:pPr>
            <w:r w:rsidRPr="00AE768E">
              <w:t>3.27E-02</w:t>
            </w:r>
          </w:p>
        </w:tc>
        <w:tc>
          <w:tcPr>
            <w:tcW w:w="1333" w:type="dxa"/>
          </w:tcPr>
          <w:p w:rsidR="00AE768E" w:rsidRPr="00AE768E" w:rsidRDefault="00AE768E" w:rsidP="00D43AA2">
            <w:pPr>
              <w:pStyle w:val="NoSpacing"/>
            </w:pPr>
            <w:r w:rsidRPr="00AE768E">
              <w:t>0.00E+00</w:t>
            </w:r>
          </w:p>
        </w:tc>
        <w:tc>
          <w:tcPr>
            <w:tcW w:w="1187" w:type="dxa"/>
          </w:tcPr>
          <w:p w:rsidR="00AE768E" w:rsidRPr="00AE768E" w:rsidRDefault="00AE768E" w:rsidP="00D43AA2">
            <w:pPr>
              <w:pStyle w:val="NoSpacing"/>
            </w:pPr>
            <w:r w:rsidRPr="00AE768E">
              <w:t>1.69E-02</w:t>
            </w:r>
          </w:p>
        </w:tc>
        <w:tc>
          <w:tcPr>
            <w:tcW w:w="1345" w:type="dxa"/>
          </w:tcPr>
          <w:p w:rsidR="00AE768E" w:rsidRPr="00AE768E" w:rsidRDefault="00AE768E" w:rsidP="00D43AA2">
            <w:pPr>
              <w:pStyle w:val="NoSpacing"/>
            </w:pPr>
            <w:r w:rsidRPr="00AE768E">
              <w:t>-393278</w:t>
            </w:r>
          </w:p>
        </w:tc>
      </w:tr>
      <w:tr w:rsidR="00AE768E" w:rsidRPr="00AE768E" w:rsidTr="00AE768E">
        <w:tc>
          <w:tcPr>
            <w:tcW w:w="1421" w:type="dxa"/>
          </w:tcPr>
          <w:p w:rsidR="00AE768E" w:rsidRPr="00AE768E" w:rsidRDefault="00AE768E" w:rsidP="00D43AA2">
            <w:pPr>
              <w:pStyle w:val="NoSpacing"/>
            </w:pPr>
            <w:r w:rsidRPr="00AE768E">
              <w:t>25_400</w:t>
            </w:r>
          </w:p>
        </w:tc>
        <w:tc>
          <w:tcPr>
            <w:tcW w:w="1184" w:type="dxa"/>
          </w:tcPr>
          <w:p w:rsidR="00AE768E" w:rsidRPr="00AE768E" w:rsidRDefault="00AE768E" w:rsidP="00D43AA2">
            <w:pPr>
              <w:pStyle w:val="NoSpacing"/>
            </w:pPr>
            <w:r w:rsidRPr="00AE768E">
              <w:t>3.99E-02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2.95E-02</w:t>
            </w:r>
          </w:p>
        </w:tc>
        <w:tc>
          <w:tcPr>
            <w:tcW w:w="1345" w:type="dxa"/>
          </w:tcPr>
          <w:p w:rsidR="00AE768E" w:rsidRPr="00AE768E" w:rsidRDefault="00AE768E" w:rsidP="00D43AA2">
            <w:pPr>
              <w:pStyle w:val="NoSpacing"/>
            </w:pPr>
            <w:r w:rsidRPr="00AE768E">
              <w:t>-1122919</w:t>
            </w:r>
          </w:p>
        </w:tc>
      </w:tr>
      <w:tr w:rsidR="00AE768E" w:rsidRPr="00AE768E" w:rsidTr="00AE768E">
        <w:tc>
          <w:tcPr>
            <w:tcW w:w="1421" w:type="dxa"/>
          </w:tcPr>
          <w:p w:rsidR="00AE768E" w:rsidRPr="00AE768E" w:rsidRDefault="00AE768E" w:rsidP="00D43AA2">
            <w:pPr>
              <w:pStyle w:val="NoSpacing"/>
            </w:pPr>
            <w:r w:rsidRPr="00AE768E">
              <w:t>26_400</w:t>
            </w:r>
          </w:p>
        </w:tc>
        <w:tc>
          <w:tcPr>
            <w:tcW w:w="1184" w:type="dxa"/>
          </w:tcPr>
          <w:p w:rsidR="00AE768E" w:rsidRPr="00AE768E" w:rsidRDefault="00AE768E" w:rsidP="00D43AA2">
            <w:pPr>
              <w:pStyle w:val="NoSpacing"/>
            </w:pPr>
            <w:r w:rsidRPr="00AE768E">
              <w:t>4.66E-02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1.22E-02</w:t>
            </w:r>
          </w:p>
        </w:tc>
        <w:tc>
          <w:tcPr>
            <w:tcW w:w="1345" w:type="dxa"/>
          </w:tcPr>
          <w:p w:rsidR="00AE768E" w:rsidRPr="00AE768E" w:rsidRDefault="00AE768E" w:rsidP="00D43AA2">
            <w:pPr>
              <w:pStyle w:val="NoSpacing"/>
            </w:pPr>
            <w:r w:rsidRPr="00AE768E">
              <w:t>-788168</w:t>
            </w:r>
          </w:p>
        </w:tc>
      </w:tr>
      <w:tr w:rsidR="00AE768E" w:rsidRPr="00AE768E" w:rsidTr="00AE768E">
        <w:tc>
          <w:tcPr>
            <w:tcW w:w="1421" w:type="dxa"/>
          </w:tcPr>
          <w:p w:rsidR="00AE768E" w:rsidRPr="00AE768E" w:rsidRDefault="00AE768E" w:rsidP="00D43AA2">
            <w:pPr>
              <w:pStyle w:val="NoSpacing"/>
            </w:pPr>
            <w:r w:rsidRPr="00AE768E">
              <w:t>27_400</w:t>
            </w:r>
          </w:p>
        </w:tc>
        <w:tc>
          <w:tcPr>
            <w:tcW w:w="1184" w:type="dxa"/>
          </w:tcPr>
          <w:p w:rsidR="00AE768E" w:rsidRPr="00AE768E" w:rsidRDefault="00AE768E" w:rsidP="00D43AA2">
            <w:pPr>
              <w:pStyle w:val="NoSpacing"/>
            </w:pPr>
            <w:r w:rsidRPr="00AE768E">
              <w:t>4.69E-02</w:t>
            </w:r>
          </w:p>
        </w:tc>
        <w:tc>
          <w:tcPr>
            <w:tcW w:w="1333" w:type="dxa"/>
          </w:tcPr>
          <w:p w:rsidR="00AE768E" w:rsidRPr="00AE768E" w:rsidRDefault="00AE768E" w:rsidP="00D43AA2">
            <w:pPr>
              <w:pStyle w:val="NoSpacing"/>
            </w:pPr>
            <w:r w:rsidRPr="00AE768E">
              <w:t>1.56E-02</w:t>
            </w:r>
          </w:p>
        </w:tc>
        <w:tc>
          <w:tcPr>
            <w:tcW w:w="1187" w:type="dxa"/>
          </w:tcPr>
          <w:p w:rsidR="00AE768E" w:rsidRPr="00AE768E" w:rsidRDefault="00AE768E" w:rsidP="00D43AA2">
            <w:pPr>
              <w:pStyle w:val="NoSpacing"/>
            </w:pPr>
            <w:r w:rsidRPr="00AE768E">
              <w:t>3.30E-02</w:t>
            </w:r>
          </w:p>
        </w:tc>
        <w:tc>
          <w:tcPr>
            <w:tcW w:w="1345" w:type="dxa"/>
          </w:tcPr>
          <w:p w:rsidR="00AE768E" w:rsidRPr="00AE768E" w:rsidRDefault="00AE768E" w:rsidP="00D43AA2">
            <w:pPr>
              <w:pStyle w:val="NoSpacing"/>
            </w:pPr>
            <w:r w:rsidRPr="00AE768E">
              <w:t>-895704</w:t>
            </w:r>
          </w:p>
        </w:tc>
      </w:tr>
      <w:tr w:rsidR="00AE768E" w:rsidRPr="00AE768E" w:rsidTr="00AE768E">
        <w:tc>
          <w:tcPr>
            <w:tcW w:w="1421" w:type="dxa"/>
          </w:tcPr>
          <w:p w:rsidR="00AE768E" w:rsidRPr="00AE768E" w:rsidRDefault="00AE768E" w:rsidP="00D43AA2">
            <w:pPr>
              <w:pStyle w:val="NoSpacing"/>
            </w:pPr>
            <w:r w:rsidRPr="00AE768E">
              <w:t>28_400</w:t>
            </w:r>
          </w:p>
        </w:tc>
        <w:tc>
          <w:tcPr>
            <w:tcW w:w="1184" w:type="dxa"/>
          </w:tcPr>
          <w:p w:rsidR="00AE768E" w:rsidRPr="00AE768E" w:rsidRDefault="00AE768E" w:rsidP="00D43AA2">
            <w:pPr>
              <w:pStyle w:val="NoSpacing"/>
            </w:pPr>
            <w:r w:rsidRPr="00AE768E">
              <w:t>4.50E-02</w:t>
            </w:r>
          </w:p>
        </w:tc>
        <w:tc>
          <w:tcPr>
            <w:tcW w:w="1333" w:type="dxa"/>
          </w:tcPr>
          <w:p w:rsidR="00AE768E" w:rsidRPr="00AE768E" w:rsidRDefault="00AE768E" w:rsidP="00D43AA2">
            <w:pPr>
              <w:pStyle w:val="NoSpacing"/>
            </w:pPr>
            <w:r w:rsidRPr="00AE768E">
              <w:t>3.12E-02</w:t>
            </w:r>
          </w:p>
        </w:tc>
        <w:tc>
          <w:tcPr>
            <w:tcW w:w="1187" w:type="dxa"/>
          </w:tcPr>
          <w:p w:rsidR="00AE768E" w:rsidRPr="00AE768E" w:rsidRDefault="00AE768E" w:rsidP="00D43AA2">
            <w:pPr>
              <w:pStyle w:val="NoSpacing"/>
            </w:pPr>
            <w:r w:rsidRPr="00AE768E">
              <w:t>1.57E-02</w:t>
            </w:r>
          </w:p>
        </w:tc>
        <w:tc>
          <w:tcPr>
            <w:tcW w:w="1345" w:type="dxa"/>
          </w:tcPr>
          <w:p w:rsidR="00AE768E" w:rsidRPr="00AE768E" w:rsidRDefault="00AE768E" w:rsidP="00D43AA2">
            <w:pPr>
              <w:pStyle w:val="NoSpacing"/>
            </w:pPr>
            <w:r w:rsidRPr="00AE768E">
              <w:t>-733645</w:t>
            </w:r>
          </w:p>
        </w:tc>
      </w:tr>
      <w:tr w:rsidR="00AE768E" w:rsidRPr="00AE768E" w:rsidTr="00AE768E">
        <w:tc>
          <w:tcPr>
            <w:tcW w:w="1421" w:type="dxa"/>
          </w:tcPr>
          <w:p w:rsidR="00AE768E" w:rsidRPr="00AE768E" w:rsidRDefault="00AE768E" w:rsidP="00D43AA2">
            <w:pPr>
              <w:pStyle w:val="NoSpacing"/>
            </w:pPr>
            <w:r w:rsidRPr="00AE768E">
              <w:t>29_800</w:t>
            </w:r>
          </w:p>
        </w:tc>
        <w:tc>
          <w:tcPr>
            <w:tcW w:w="1184" w:type="dxa"/>
          </w:tcPr>
          <w:p w:rsidR="00AE768E" w:rsidRPr="00AE768E" w:rsidRDefault="00AE768E" w:rsidP="00D43AA2">
            <w:pPr>
              <w:pStyle w:val="NoSpacing"/>
            </w:pPr>
            <w:r w:rsidRPr="00AE768E">
              <w:t>9.97E-02</w:t>
            </w:r>
          </w:p>
        </w:tc>
        <w:tc>
          <w:tcPr>
            <w:tcW w:w="1333" w:type="dxa"/>
          </w:tcPr>
          <w:p w:rsidR="00AE768E" w:rsidRPr="00AE768E" w:rsidRDefault="00AE768E" w:rsidP="00D43AA2">
            <w:pPr>
              <w:pStyle w:val="NoSpacing"/>
            </w:pPr>
            <w:r w:rsidRPr="00AE768E">
              <w:t>6.25E-02</w:t>
            </w:r>
          </w:p>
        </w:tc>
        <w:tc>
          <w:tcPr>
            <w:tcW w:w="1187" w:type="dxa"/>
          </w:tcPr>
          <w:p w:rsidR="00AE768E" w:rsidRPr="00AE768E" w:rsidRDefault="00AE768E" w:rsidP="00D43AA2">
            <w:pPr>
              <w:pStyle w:val="NoSpacing"/>
            </w:pPr>
            <w:r w:rsidRPr="00AE768E">
              <w:t>1.72E-02</w:t>
            </w:r>
          </w:p>
        </w:tc>
        <w:tc>
          <w:tcPr>
            <w:tcW w:w="1345" w:type="dxa"/>
          </w:tcPr>
          <w:p w:rsidR="00AE768E" w:rsidRPr="00AE768E" w:rsidRDefault="00AE768E" w:rsidP="00D43AA2">
            <w:pPr>
              <w:pStyle w:val="NoSpacing"/>
            </w:pPr>
            <w:r w:rsidRPr="00AE768E">
              <w:t>-1541291</w:t>
            </w:r>
          </w:p>
        </w:tc>
      </w:tr>
      <w:tr w:rsidR="00AE768E" w:rsidRPr="00AE768E" w:rsidTr="00AE768E">
        <w:tc>
          <w:tcPr>
            <w:tcW w:w="1421" w:type="dxa"/>
          </w:tcPr>
          <w:p w:rsidR="00AE768E" w:rsidRPr="00AE768E" w:rsidRDefault="00AE768E" w:rsidP="00D43AA2">
            <w:pPr>
              <w:pStyle w:val="NoSpacing"/>
            </w:pPr>
            <w:r w:rsidRPr="00AE768E">
              <w:t>30_800</w:t>
            </w:r>
          </w:p>
        </w:tc>
        <w:tc>
          <w:tcPr>
            <w:tcW w:w="1184" w:type="dxa"/>
          </w:tcPr>
          <w:p w:rsidR="00AE768E" w:rsidRPr="00AE768E" w:rsidRDefault="00AE768E" w:rsidP="00D43AA2">
            <w:pPr>
              <w:pStyle w:val="NoSpacing"/>
            </w:pPr>
            <w:r w:rsidRPr="00AE768E">
              <w:t>6.80E-02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2.99E-02</w:t>
            </w:r>
          </w:p>
        </w:tc>
        <w:tc>
          <w:tcPr>
            <w:tcW w:w="1345" w:type="dxa"/>
          </w:tcPr>
          <w:p w:rsidR="00AE768E" w:rsidRPr="00AE768E" w:rsidRDefault="00AE768E" w:rsidP="00D43AA2">
            <w:pPr>
              <w:pStyle w:val="NoSpacing"/>
            </w:pPr>
            <w:r w:rsidRPr="00AE768E">
              <w:t>-1578294</w:t>
            </w:r>
          </w:p>
        </w:tc>
      </w:tr>
      <w:tr w:rsidR="00AE768E" w:rsidRPr="00AE768E" w:rsidTr="00AE768E">
        <w:tc>
          <w:tcPr>
            <w:tcW w:w="1421" w:type="dxa"/>
          </w:tcPr>
          <w:p w:rsidR="00AE768E" w:rsidRPr="00AE768E" w:rsidRDefault="00AE768E" w:rsidP="00D43AA2">
            <w:pPr>
              <w:pStyle w:val="NoSpacing"/>
            </w:pPr>
            <w:r w:rsidRPr="00AE768E">
              <w:t>31_800</w:t>
            </w:r>
          </w:p>
        </w:tc>
        <w:tc>
          <w:tcPr>
            <w:tcW w:w="1184" w:type="dxa"/>
          </w:tcPr>
          <w:p w:rsidR="00AE768E" w:rsidRPr="00AE768E" w:rsidRDefault="00AE768E" w:rsidP="00D43AA2">
            <w:pPr>
              <w:pStyle w:val="NoSpacing"/>
            </w:pPr>
            <w:r w:rsidRPr="00AE768E">
              <w:t>6.62E-02</w:t>
            </w:r>
          </w:p>
        </w:tc>
        <w:tc>
          <w:tcPr>
            <w:tcW w:w="1333" w:type="dxa"/>
          </w:tcPr>
          <w:p w:rsidR="00AE768E" w:rsidRPr="00AE768E" w:rsidRDefault="00AE768E" w:rsidP="00D43AA2">
            <w:pPr>
              <w:pStyle w:val="NoSpacing"/>
            </w:pPr>
            <w:r w:rsidRPr="00AE768E">
              <w:t>4.69E-02</w:t>
            </w:r>
          </w:p>
        </w:tc>
        <w:tc>
          <w:tcPr>
            <w:tcW w:w="1187" w:type="dxa"/>
          </w:tcPr>
          <w:p w:rsidR="00AE768E" w:rsidRPr="00AE768E" w:rsidRDefault="00AE768E" w:rsidP="00D43AA2">
            <w:pPr>
              <w:pStyle w:val="NoSpacing"/>
            </w:pPr>
            <w:r w:rsidRPr="00AE768E">
              <w:t>1.67E-02</w:t>
            </w:r>
          </w:p>
        </w:tc>
        <w:tc>
          <w:tcPr>
            <w:tcW w:w="1345" w:type="dxa"/>
          </w:tcPr>
          <w:p w:rsidR="00AE768E" w:rsidRPr="00AE768E" w:rsidRDefault="00AE768E" w:rsidP="00D43AA2">
            <w:pPr>
              <w:pStyle w:val="NoSpacing"/>
            </w:pPr>
            <w:r w:rsidRPr="00AE768E">
              <w:t>-1675534</w:t>
            </w:r>
          </w:p>
        </w:tc>
      </w:tr>
      <w:tr w:rsidR="00AE768E" w:rsidRPr="00AE768E" w:rsidTr="00AE768E">
        <w:tc>
          <w:tcPr>
            <w:tcW w:w="1421" w:type="dxa"/>
          </w:tcPr>
          <w:p w:rsidR="00AE768E" w:rsidRPr="00AE768E" w:rsidRDefault="00AE768E" w:rsidP="00D43AA2">
            <w:pPr>
              <w:pStyle w:val="NoSpacing"/>
            </w:pPr>
            <w:r w:rsidRPr="00AE768E">
              <w:t>32_800</w:t>
            </w:r>
          </w:p>
        </w:tc>
        <w:tc>
          <w:tcPr>
            <w:tcW w:w="1184" w:type="dxa"/>
          </w:tcPr>
          <w:p w:rsidR="00AE768E" w:rsidRPr="00AE768E" w:rsidRDefault="00AE768E" w:rsidP="00D43AA2">
            <w:pPr>
              <w:pStyle w:val="NoSpacing"/>
            </w:pPr>
            <w:r w:rsidRPr="00AE768E">
              <w:t>7.34E-02</w:t>
            </w:r>
          </w:p>
        </w:tc>
        <w:tc>
          <w:tcPr>
            <w:tcW w:w="1333" w:type="dxa"/>
          </w:tcPr>
          <w:p w:rsidR="00AE768E" w:rsidRPr="00AE768E" w:rsidRDefault="00AE768E" w:rsidP="00D43AA2">
            <w:pPr>
              <w:pStyle w:val="NoSpacing"/>
            </w:pPr>
            <w:r w:rsidRPr="00AE768E">
              <w:t>4.68E-02</w:t>
            </w:r>
          </w:p>
        </w:tc>
        <w:tc>
          <w:tcPr>
            <w:tcW w:w="1187" w:type="dxa"/>
          </w:tcPr>
          <w:p w:rsidR="00AE768E" w:rsidRPr="00AE768E" w:rsidRDefault="00AE768E" w:rsidP="00D43AA2">
            <w:pPr>
              <w:pStyle w:val="NoSpacing"/>
            </w:pPr>
            <w:r w:rsidRPr="00AE768E">
              <w:t>1.07E-02</w:t>
            </w:r>
          </w:p>
        </w:tc>
        <w:tc>
          <w:tcPr>
            <w:tcW w:w="1345" w:type="dxa"/>
          </w:tcPr>
          <w:p w:rsidR="00AE768E" w:rsidRPr="00AE768E" w:rsidRDefault="00AE768E" w:rsidP="00D43AA2">
            <w:pPr>
              <w:pStyle w:val="NoSpacing"/>
            </w:pPr>
            <w:r w:rsidRPr="00AE768E">
              <w:t>-1652119</w:t>
            </w:r>
          </w:p>
        </w:tc>
      </w:tr>
      <w:tr w:rsidR="00D43AA2" w:rsidRPr="00AE768E" w:rsidTr="00AE768E">
        <w:tc>
          <w:tcPr>
            <w:tcW w:w="1421" w:type="dxa"/>
          </w:tcPr>
          <w:p w:rsidR="00D43AA2" w:rsidRPr="00AE768E" w:rsidRDefault="00D43AA2" w:rsidP="00D43AA2">
            <w:pPr>
              <w:pStyle w:val="NoSpacing"/>
            </w:pPr>
            <w:r w:rsidRPr="00AE768E">
              <w:t>33_1000</w:t>
            </w:r>
          </w:p>
        </w:tc>
        <w:tc>
          <w:tcPr>
            <w:tcW w:w="1184" w:type="dxa"/>
          </w:tcPr>
          <w:p w:rsidR="00D43AA2" w:rsidRPr="00AE768E" w:rsidRDefault="00D43AA2" w:rsidP="00D43AA2">
            <w:pPr>
              <w:pStyle w:val="NoSpacing"/>
            </w:pPr>
            <w:r w:rsidRPr="00AE768E">
              <w:t>1.00E-01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1.57E-02</w:t>
            </w:r>
          </w:p>
        </w:tc>
        <w:tc>
          <w:tcPr>
            <w:tcW w:w="1345" w:type="dxa"/>
          </w:tcPr>
          <w:p w:rsidR="00D43AA2" w:rsidRPr="00AE768E" w:rsidRDefault="00D43AA2" w:rsidP="00D43AA2">
            <w:pPr>
              <w:pStyle w:val="NoSpacing"/>
            </w:pPr>
            <w:r w:rsidRPr="00AE768E">
              <w:t>-2091110</w:t>
            </w:r>
          </w:p>
        </w:tc>
      </w:tr>
      <w:tr w:rsidR="00D43AA2" w:rsidRPr="00AE768E" w:rsidTr="00AE768E">
        <w:tc>
          <w:tcPr>
            <w:tcW w:w="1421" w:type="dxa"/>
          </w:tcPr>
          <w:p w:rsidR="00D43AA2" w:rsidRPr="00AE768E" w:rsidRDefault="00D43AA2" w:rsidP="00D43AA2">
            <w:pPr>
              <w:pStyle w:val="NoSpacing"/>
            </w:pPr>
            <w:r w:rsidRPr="00AE768E">
              <w:t>34_1000</w:t>
            </w:r>
          </w:p>
        </w:tc>
        <w:tc>
          <w:tcPr>
            <w:tcW w:w="1184" w:type="dxa"/>
          </w:tcPr>
          <w:p w:rsidR="00D43AA2" w:rsidRPr="00AE768E" w:rsidRDefault="00D43AA2" w:rsidP="00D43AA2">
            <w:pPr>
              <w:pStyle w:val="NoSpacing"/>
            </w:pPr>
            <w:r w:rsidRPr="00AE768E">
              <w:t>1.51E-01</w:t>
            </w:r>
          </w:p>
        </w:tc>
        <w:tc>
          <w:tcPr>
            <w:tcW w:w="1333" w:type="dxa"/>
          </w:tcPr>
          <w:p w:rsidR="00D43AA2" w:rsidRPr="00AE768E" w:rsidRDefault="00D43AA2" w:rsidP="00D43AA2">
            <w:pPr>
              <w:pStyle w:val="NoSpacing"/>
            </w:pPr>
            <w:r w:rsidRPr="00AE768E">
              <w:t>7.81E-02</w:t>
            </w:r>
          </w:p>
        </w:tc>
        <w:tc>
          <w:tcPr>
            <w:tcW w:w="1187" w:type="dxa"/>
          </w:tcPr>
          <w:p w:rsidR="00D43AA2" w:rsidRPr="00AE768E" w:rsidRDefault="00D43AA2" w:rsidP="00D43AA2">
            <w:pPr>
              <w:pStyle w:val="NoSpacing"/>
            </w:pPr>
            <w:r w:rsidRPr="00AE768E">
              <w:t>3.55E-02</w:t>
            </w:r>
          </w:p>
        </w:tc>
        <w:tc>
          <w:tcPr>
            <w:tcW w:w="1345" w:type="dxa"/>
          </w:tcPr>
          <w:p w:rsidR="00D43AA2" w:rsidRPr="00AE768E" w:rsidRDefault="00D43AA2" w:rsidP="00D43AA2">
            <w:pPr>
              <w:pStyle w:val="NoSpacing"/>
            </w:pPr>
            <w:r w:rsidRPr="00AE768E">
              <w:t>-1934208</w:t>
            </w:r>
          </w:p>
        </w:tc>
      </w:tr>
      <w:tr w:rsidR="00D43AA2" w:rsidRPr="00AE768E" w:rsidTr="00AE768E">
        <w:tc>
          <w:tcPr>
            <w:tcW w:w="1421" w:type="dxa"/>
          </w:tcPr>
          <w:p w:rsidR="00D43AA2" w:rsidRPr="00AE768E" w:rsidRDefault="00D43AA2" w:rsidP="00D43AA2">
            <w:pPr>
              <w:pStyle w:val="NoSpacing"/>
            </w:pPr>
            <w:r w:rsidRPr="00AE768E">
              <w:t>35_1000</w:t>
            </w:r>
          </w:p>
        </w:tc>
        <w:tc>
          <w:tcPr>
            <w:tcW w:w="1184" w:type="dxa"/>
          </w:tcPr>
          <w:p w:rsidR="00D43AA2" w:rsidRPr="00AE768E" w:rsidRDefault="00D43AA2" w:rsidP="00D43AA2">
            <w:pPr>
              <w:pStyle w:val="NoSpacing"/>
            </w:pPr>
            <w:r w:rsidRPr="00AE768E">
              <w:t>1.33E-01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1.26E-02</w:t>
            </w:r>
          </w:p>
        </w:tc>
        <w:tc>
          <w:tcPr>
            <w:tcW w:w="1345" w:type="dxa"/>
          </w:tcPr>
          <w:p w:rsidR="00D43AA2" w:rsidRPr="00AE768E" w:rsidRDefault="00D43AA2" w:rsidP="00D43AA2">
            <w:pPr>
              <w:pStyle w:val="NoSpacing"/>
            </w:pPr>
            <w:r w:rsidRPr="00AE768E">
              <w:t>-2229428</w:t>
            </w:r>
          </w:p>
        </w:tc>
      </w:tr>
      <w:tr w:rsidR="00D43AA2" w:rsidRPr="00AE768E" w:rsidTr="00AE768E">
        <w:tc>
          <w:tcPr>
            <w:tcW w:w="1421" w:type="dxa"/>
          </w:tcPr>
          <w:p w:rsidR="00D43AA2" w:rsidRPr="00AE768E" w:rsidRDefault="00D43AA2" w:rsidP="00D43AA2">
            <w:pPr>
              <w:pStyle w:val="NoSpacing"/>
            </w:pPr>
            <w:r w:rsidRPr="00AE768E">
              <w:t>36_1000</w:t>
            </w:r>
          </w:p>
        </w:tc>
        <w:tc>
          <w:tcPr>
            <w:tcW w:w="1184" w:type="dxa"/>
          </w:tcPr>
          <w:p w:rsidR="00D43AA2" w:rsidRPr="00AE768E" w:rsidRDefault="00D43AA2" w:rsidP="00D43AA2">
            <w:pPr>
              <w:pStyle w:val="NoSpacing"/>
            </w:pPr>
            <w:r w:rsidRPr="00AE768E">
              <w:t>1.17E-01</w:t>
            </w:r>
          </w:p>
        </w:tc>
        <w:tc>
          <w:tcPr>
            <w:tcW w:w="1333" w:type="dxa"/>
          </w:tcPr>
          <w:p w:rsidR="00D43AA2" w:rsidRPr="00AE768E" w:rsidRDefault="00D43AA2" w:rsidP="00D43AA2">
            <w:pPr>
              <w:pStyle w:val="NoSpacing"/>
            </w:pPr>
            <w:r w:rsidRPr="00AE768E">
              <w:t>6.25E-02</w:t>
            </w:r>
          </w:p>
        </w:tc>
        <w:tc>
          <w:tcPr>
            <w:tcW w:w="1187" w:type="dxa"/>
          </w:tcPr>
          <w:p w:rsidR="00D43AA2" w:rsidRPr="00AE768E" w:rsidRDefault="00D43AA2" w:rsidP="00D43AA2">
            <w:pPr>
              <w:pStyle w:val="NoSpacing"/>
            </w:pPr>
            <w:r w:rsidRPr="00AE768E">
              <w:t>1.80E-02</w:t>
            </w:r>
          </w:p>
        </w:tc>
        <w:tc>
          <w:tcPr>
            <w:tcW w:w="1345" w:type="dxa"/>
          </w:tcPr>
          <w:p w:rsidR="00D43AA2" w:rsidRPr="00AE768E" w:rsidRDefault="00D43AA2" w:rsidP="00D43AA2">
            <w:pPr>
              <w:pStyle w:val="NoSpacing"/>
            </w:pPr>
            <w:r w:rsidRPr="00AE768E">
              <w:t>-2359192</w:t>
            </w:r>
          </w:p>
        </w:tc>
      </w:tr>
      <w:tr w:rsidR="00D43AA2" w:rsidRPr="00AE768E" w:rsidTr="00AE768E">
        <w:tc>
          <w:tcPr>
            <w:tcW w:w="1421" w:type="dxa"/>
          </w:tcPr>
          <w:p w:rsidR="00D43AA2" w:rsidRPr="00AE768E" w:rsidRDefault="00D43AA2" w:rsidP="00D43AA2">
            <w:pPr>
              <w:pStyle w:val="NoSpacing"/>
            </w:pPr>
            <w:r w:rsidRPr="00AE768E">
              <w:t>37_2000</w:t>
            </w:r>
          </w:p>
        </w:tc>
        <w:tc>
          <w:tcPr>
            <w:tcW w:w="1184" w:type="dxa"/>
          </w:tcPr>
          <w:p w:rsidR="00D43AA2" w:rsidRPr="00AE768E" w:rsidRDefault="00D43AA2" w:rsidP="00D43AA2">
            <w:pPr>
              <w:pStyle w:val="NoSpacing"/>
            </w:pPr>
            <w:r w:rsidRPr="00AE768E">
              <w:t>4.66E-01</w:t>
            </w:r>
          </w:p>
        </w:tc>
        <w:tc>
          <w:tcPr>
            <w:tcW w:w="1333" w:type="dxa"/>
          </w:tcPr>
          <w:p w:rsidR="00D43AA2" w:rsidRPr="00AE768E" w:rsidRDefault="00D43AA2" w:rsidP="00D43AA2">
            <w:pPr>
              <w:pStyle w:val="NoSpacing"/>
            </w:pPr>
            <w:r w:rsidRPr="00AE768E">
              <w:t>4.22E-01</w:t>
            </w:r>
          </w:p>
        </w:tc>
        <w:tc>
          <w:tcPr>
            <w:tcW w:w="1187" w:type="dxa"/>
          </w:tcPr>
          <w:p w:rsidR="00D43AA2" w:rsidRPr="00AE768E" w:rsidRDefault="00D43AA2" w:rsidP="00D43AA2">
            <w:pPr>
              <w:pStyle w:val="NoSpacing"/>
            </w:pPr>
            <w:r w:rsidRPr="00AE768E">
              <w:t>4.20E-02</w:t>
            </w:r>
          </w:p>
        </w:tc>
        <w:tc>
          <w:tcPr>
            <w:tcW w:w="1345" w:type="dxa"/>
          </w:tcPr>
          <w:p w:rsidR="00D43AA2" w:rsidRPr="00AE768E" w:rsidRDefault="00D43AA2" w:rsidP="00D43AA2">
            <w:pPr>
              <w:pStyle w:val="NoSpacing"/>
            </w:pPr>
            <w:r w:rsidRPr="00AE768E">
              <w:t>-4811598</w:t>
            </w:r>
          </w:p>
        </w:tc>
      </w:tr>
      <w:tr w:rsidR="00D43AA2" w:rsidRPr="00D43AA2" w:rsidTr="00AE768E">
        <w:tc>
          <w:tcPr>
            <w:tcW w:w="1421" w:type="dxa"/>
          </w:tcPr>
          <w:p w:rsidR="00D43AA2" w:rsidRPr="00AE768E" w:rsidRDefault="00D43AA2" w:rsidP="00D43AA2">
            <w:pPr>
              <w:pStyle w:val="NoSpacing"/>
            </w:pPr>
            <w:r w:rsidRPr="00AE768E">
              <w:t>38_2000</w:t>
            </w:r>
          </w:p>
        </w:tc>
        <w:tc>
          <w:tcPr>
            <w:tcW w:w="1184" w:type="dxa"/>
          </w:tcPr>
          <w:p w:rsidR="00D43AA2" w:rsidRPr="00AE768E" w:rsidRDefault="00D43AA2" w:rsidP="00D43AA2">
            <w:pPr>
              <w:pStyle w:val="NoSpacing"/>
            </w:pPr>
            <w:r w:rsidRPr="00AE768E">
              <w:t>4.47E-01</w:t>
            </w:r>
          </w:p>
        </w:tc>
        <w:tc>
          <w:tcPr>
            <w:tcW w:w="1333" w:type="dxa"/>
          </w:tcPr>
          <w:p w:rsidR="00D43AA2" w:rsidRPr="00AE768E" w:rsidRDefault="00D43AA2" w:rsidP="00D43AA2">
            <w:pPr>
              <w:pStyle w:val="NoSpacing"/>
            </w:pPr>
            <w:r w:rsidRPr="00AE768E">
              <w:t>4.06E-01</w:t>
            </w:r>
          </w:p>
        </w:tc>
        <w:tc>
          <w:tcPr>
            <w:tcW w:w="1187" w:type="dxa"/>
          </w:tcPr>
          <w:p w:rsidR="00D43AA2" w:rsidRPr="00AE768E" w:rsidRDefault="00D43AA2" w:rsidP="00D43AA2">
            <w:pPr>
              <w:pStyle w:val="NoSpacing"/>
            </w:pPr>
            <w:r w:rsidRPr="00AE768E">
              <w:t>4.86E-02</w:t>
            </w:r>
          </w:p>
        </w:tc>
        <w:tc>
          <w:tcPr>
            <w:tcW w:w="1345" w:type="dxa"/>
          </w:tcPr>
          <w:p w:rsidR="00D43AA2" w:rsidRPr="00AE768E" w:rsidRDefault="00D43AA2" w:rsidP="00D43AA2">
            <w:pPr>
              <w:pStyle w:val="NoSpacing"/>
            </w:pPr>
            <w:r w:rsidRPr="00AE768E">
              <w:t>-4739387</w:t>
            </w:r>
          </w:p>
        </w:tc>
      </w:tr>
      <w:tr w:rsidR="00D43AA2" w:rsidRPr="00AE768E" w:rsidTr="00AE768E">
        <w:tc>
          <w:tcPr>
            <w:tcW w:w="1421" w:type="dxa"/>
          </w:tcPr>
          <w:p w:rsidR="00D43AA2" w:rsidRPr="00AE768E" w:rsidRDefault="00D43AA2" w:rsidP="00D43AA2">
            <w:pPr>
              <w:pStyle w:val="NoSpacing"/>
            </w:pPr>
            <w:r w:rsidRPr="00AE768E">
              <w:t>39_2000</w:t>
            </w:r>
          </w:p>
        </w:tc>
        <w:tc>
          <w:tcPr>
            <w:tcW w:w="1184" w:type="dxa"/>
          </w:tcPr>
          <w:p w:rsidR="00D43AA2" w:rsidRPr="00AE768E" w:rsidRDefault="00D43AA2" w:rsidP="00D43AA2">
            <w:pPr>
              <w:pStyle w:val="NoSpacing"/>
            </w:pPr>
            <w:r w:rsidRPr="00AE768E">
              <w:t>4.41E-01</w:t>
            </w:r>
          </w:p>
        </w:tc>
        <w:tc>
          <w:tcPr>
            <w:tcW w:w="1333" w:type="dxa"/>
          </w:tcPr>
          <w:p w:rsidR="00D43AA2" w:rsidRPr="00AE768E" w:rsidRDefault="00D43AA2" w:rsidP="00D43AA2">
            <w:pPr>
              <w:pStyle w:val="NoSpacing"/>
            </w:pPr>
            <w:r w:rsidRPr="00AE768E">
              <w:t>4.53E-01</w:t>
            </w:r>
          </w:p>
        </w:tc>
        <w:tc>
          <w:tcPr>
            <w:tcW w:w="1187" w:type="dxa"/>
          </w:tcPr>
          <w:p w:rsidR="00D43AA2" w:rsidRPr="00AE768E" w:rsidRDefault="00D43AA2" w:rsidP="00D43AA2">
            <w:pPr>
              <w:pStyle w:val="NoSpacing"/>
            </w:pPr>
            <w:r w:rsidRPr="00AE768E">
              <w:t>4.34E-02</w:t>
            </w:r>
          </w:p>
        </w:tc>
        <w:tc>
          <w:tcPr>
            <w:tcW w:w="1345" w:type="dxa"/>
          </w:tcPr>
          <w:p w:rsidR="00D43AA2" w:rsidRPr="00AE768E" w:rsidRDefault="00D43AA2" w:rsidP="00D43AA2">
            <w:pPr>
              <w:pStyle w:val="NoSpacing"/>
            </w:pPr>
            <w:r w:rsidRPr="00AE768E">
              <w:t>-4717250</w:t>
            </w:r>
          </w:p>
        </w:tc>
      </w:tr>
      <w:tr w:rsidR="00D43AA2" w:rsidRPr="00AE768E" w:rsidTr="00AE768E">
        <w:tc>
          <w:tcPr>
            <w:tcW w:w="1421" w:type="dxa"/>
          </w:tcPr>
          <w:p w:rsidR="00D43AA2" w:rsidRPr="00AE768E" w:rsidRDefault="00D43AA2" w:rsidP="00D43AA2">
            <w:pPr>
              <w:pStyle w:val="NoSpacing"/>
            </w:pPr>
            <w:r w:rsidRPr="00AE768E">
              <w:t>40_2000</w:t>
            </w:r>
          </w:p>
        </w:tc>
        <w:tc>
          <w:tcPr>
            <w:tcW w:w="1184" w:type="dxa"/>
          </w:tcPr>
          <w:p w:rsidR="00D43AA2" w:rsidRPr="00AE768E" w:rsidRDefault="00D43AA2" w:rsidP="00D43AA2">
            <w:pPr>
              <w:pStyle w:val="NoSpacing"/>
            </w:pPr>
            <w:r w:rsidRPr="00AE768E">
              <w:t>5.14E-01</w:t>
            </w:r>
          </w:p>
        </w:tc>
        <w:tc>
          <w:tcPr>
            <w:tcW w:w="1333" w:type="dxa"/>
          </w:tcPr>
          <w:p w:rsidR="00D43AA2" w:rsidRPr="00AE768E" w:rsidRDefault="00D43AA2" w:rsidP="00D43AA2">
            <w:pPr>
              <w:pStyle w:val="NoSpacing"/>
            </w:pPr>
            <w:r w:rsidRPr="00AE768E">
              <w:t>4.37E-01</w:t>
            </w:r>
          </w:p>
        </w:tc>
        <w:tc>
          <w:tcPr>
            <w:tcW w:w="1187" w:type="dxa"/>
          </w:tcPr>
          <w:p w:rsidR="00D43AA2" w:rsidRPr="00AE768E" w:rsidRDefault="00D43AA2" w:rsidP="00D43AA2">
            <w:pPr>
              <w:pStyle w:val="NoSpacing"/>
            </w:pPr>
            <w:r w:rsidRPr="00AE768E">
              <w:t>4.59E-02</w:t>
            </w:r>
          </w:p>
        </w:tc>
        <w:tc>
          <w:tcPr>
            <w:tcW w:w="1345" w:type="dxa"/>
          </w:tcPr>
          <w:p w:rsidR="00D43AA2" w:rsidRPr="00AE768E" w:rsidRDefault="00D43AA2" w:rsidP="00D43AA2">
            <w:pPr>
              <w:pStyle w:val="NoSpacing"/>
            </w:pPr>
            <w:r w:rsidRPr="00AE768E">
              <w:t>-4537267</w:t>
            </w:r>
          </w:p>
        </w:tc>
      </w:tr>
      <w:tr w:rsidR="00D43AA2" w:rsidRPr="00AE768E" w:rsidTr="00AE768E">
        <w:tc>
          <w:tcPr>
            <w:tcW w:w="1421" w:type="dxa"/>
          </w:tcPr>
          <w:p w:rsidR="00D43AA2" w:rsidRPr="00AE768E" w:rsidRDefault="00D43AA2" w:rsidP="00D43AA2">
            <w:pPr>
              <w:pStyle w:val="NoSpacing"/>
            </w:pPr>
            <w:r w:rsidRPr="00AE768E">
              <w:t>41_4000</w:t>
            </w:r>
          </w:p>
        </w:tc>
        <w:tc>
          <w:tcPr>
            <w:tcW w:w="1184" w:type="dxa"/>
          </w:tcPr>
          <w:p w:rsidR="00D43AA2" w:rsidRPr="00AE768E" w:rsidRDefault="00D43AA2" w:rsidP="00D43AA2">
            <w:pPr>
              <w:pStyle w:val="NoSpacing"/>
            </w:pPr>
            <w:r w:rsidRPr="00AE768E">
              <w:t>1.81E+00</w:t>
            </w:r>
          </w:p>
        </w:tc>
        <w:tc>
          <w:tcPr>
            <w:tcW w:w="1333" w:type="dxa"/>
          </w:tcPr>
          <w:p w:rsidR="00D43AA2" w:rsidRPr="00AE768E" w:rsidRDefault="00D43AA2" w:rsidP="00D43AA2">
            <w:pPr>
              <w:pStyle w:val="NoSpacing"/>
            </w:pPr>
            <w:r w:rsidRPr="00AE768E">
              <w:t>2.86E+00</w:t>
            </w:r>
          </w:p>
        </w:tc>
        <w:tc>
          <w:tcPr>
            <w:tcW w:w="1187" w:type="dxa"/>
          </w:tcPr>
          <w:p w:rsidR="00D43AA2" w:rsidRPr="00AE768E" w:rsidRDefault="00D43AA2" w:rsidP="00D43AA2">
            <w:pPr>
              <w:pStyle w:val="NoSpacing"/>
            </w:pPr>
            <w:r w:rsidRPr="00AE768E">
              <w:t>8.96E-02</w:t>
            </w:r>
          </w:p>
        </w:tc>
        <w:tc>
          <w:tcPr>
            <w:tcW w:w="1345" w:type="dxa"/>
          </w:tcPr>
          <w:p w:rsidR="00D43AA2" w:rsidRPr="00AE768E" w:rsidRDefault="00D43AA2" w:rsidP="00D43AA2">
            <w:pPr>
              <w:pStyle w:val="NoSpacing"/>
            </w:pPr>
            <w:r w:rsidRPr="00AE768E">
              <w:t>-8722212</w:t>
            </w:r>
          </w:p>
        </w:tc>
      </w:tr>
      <w:tr w:rsidR="00D43AA2" w:rsidRPr="00AE768E" w:rsidTr="00AE768E">
        <w:tc>
          <w:tcPr>
            <w:tcW w:w="1421" w:type="dxa"/>
          </w:tcPr>
          <w:p w:rsidR="00D43AA2" w:rsidRPr="00AE768E" w:rsidRDefault="00D43AA2" w:rsidP="00D43AA2">
            <w:pPr>
              <w:pStyle w:val="NoSpacing"/>
            </w:pPr>
            <w:r w:rsidRPr="00AE768E">
              <w:t>42_4000</w:t>
            </w:r>
          </w:p>
        </w:tc>
        <w:tc>
          <w:tcPr>
            <w:tcW w:w="1184" w:type="dxa"/>
          </w:tcPr>
          <w:p w:rsidR="00D43AA2" w:rsidRPr="00AE768E" w:rsidRDefault="00D43AA2" w:rsidP="00D43AA2">
            <w:pPr>
              <w:pStyle w:val="NoSpacing"/>
            </w:pPr>
            <w:r w:rsidRPr="00AE768E">
              <w:t>1.88E+00</w:t>
            </w:r>
          </w:p>
        </w:tc>
        <w:tc>
          <w:tcPr>
            <w:tcW w:w="1333" w:type="dxa"/>
          </w:tcPr>
          <w:p w:rsidR="00D43AA2" w:rsidRPr="00AE768E" w:rsidRDefault="00D43AA2" w:rsidP="00D43AA2">
            <w:pPr>
              <w:pStyle w:val="NoSpacing"/>
            </w:pPr>
            <w:r w:rsidRPr="00AE768E">
              <w:t>3.28E+00</w:t>
            </w:r>
          </w:p>
        </w:tc>
        <w:tc>
          <w:tcPr>
            <w:tcW w:w="1187" w:type="dxa"/>
          </w:tcPr>
          <w:p w:rsidR="00D43AA2" w:rsidRPr="00AE768E" w:rsidRDefault="00D43AA2" w:rsidP="00D43AA2">
            <w:pPr>
              <w:pStyle w:val="NoSpacing"/>
            </w:pPr>
            <w:r w:rsidRPr="00AE768E">
              <w:t>9.03E-02</w:t>
            </w:r>
          </w:p>
        </w:tc>
        <w:tc>
          <w:tcPr>
            <w:tcW w:w="1345" w:type="dxa"/>
          </w:tcPr>
          <w:p w:rsidR="00D43AA2" w:rsidRPr="00AE768E" w:rsidRDefault="00D43AA2" w:rsidP="00D43AA2">
            <w:pPr>
              <w:pStyle w:val="NoSpacing"/>
            </w:pPr>
            <w:r w:rsidRPr="00AE768E">
              <w:t>-9314968</w:t>
            </w:r>
          </w:p>
        </w:tc>
      </w:tr>
      <w:tr w:rsidR="00D43AA2" w:rsidRPr="00AE768E" w:rsidTr="00AE768E">
        <w:tc>
          <w:tcPr>
            <w:tcW w:w="1421" w:type="dxa"/>
          </w:tcPr>
          <w:p w:rsidR="00D43AA2" w:rsidRPr="00AE768E" w:rsidRDefault="00D43AA2" w:rsidP="00D43AA2">
            <w:pPr>
              <w:pStyle w:val="NoSpacing"/>
            </w:pPr>
            <w:r w:rsidRPr="00AE768E">
              <w:t>43_4000</w:t>
            </w:r>
          </w:p>
        </w:tc>
        <w:tc>
          <w:tcPr>
            <w:tcW w:w="1184" w:type="dxa"/>
          </w:tcPr>
          <w:p w:rsidR="00D43AA2" w:rsidRPr="00AE768E" w:rsidRDefault="00D43AA2" w:rsidP="00D43AA2">
            <w:pPr>
              <w:pStyle w:val="NoSpacing"/>
            </w:pPr>
            <w:r w:rsidRPr="00AE768E">
              <w:t>1.83E+00</w:t>
            </w:r>
          </w:p>
        </w:tc>
        <w:tc>
          <w:tcPr>
            <w:tcW w:w="1333" w:type="dxa"/>
          </w:tcPr>
          <w:p w:rsidR="00D43AA2" w:rsidRPr="00AE768E" w:rsidRDefault="00D43AA2" w:rsidP="00D43AA2">
            <w:pPr>
              <w:pStyle w:val="NoSpacing"/>
            </w:pPr>
            <w:r w:rsidRPr="00AE768E">
              <w:t>2.84E+00</w:t>
            </w:r>
          </w:p>
        </w:tc>
        <w:tc>
          <w:tcPr>
            <w:tcW w:w="1187" w:type="dxa"/>
          </w:tcPr>
          <w:p w:rsidR="00D43AA2" w:rsidRPr="00AE768E" w:rsidRDefault="00D43AA2" w:rsidP="00D43AA2">
            <w:pPr>
              <w:pStyle w:val="NoSpacing"/>
            </w:pPr>
            <w:r w:rsidRPr="00AE768E">
              <w:t>1.14E-01</w:t>
            </w:r>
          </w:p>
        </w:tc>
        <w:tc>
          <w:tcPr>
            <w:tcW w:w="1345" w:type="dxa"/>
          </w:tcPr>
          <w:p w:rsidR="00D43AA2" w:rsidRPr="00AE768E" w:rsidRDefault="00D43AA2" w:rsidP="00D43AA2">
            <w:pPr>
              <w:pStyle w:val="NoSpacing"/>
            </w:pPr>
            <w:r w:rsidRPr="00AE768E">
              <w:t>-9845767</w:t>
            </w:r>
          </w:p>
        </w:tc>
      </w:tr>
      <w:tr w:rsidR="00D43AA2" w:rsidRPr="00AE768E" w:rsidTr="00AE768E">
        <w:tc>
          <w:tcPr>
            <w:tcW w:w="1421" w:type="dxa"/>
          </w:tcPr>
          <w:p w:rsidR="00D43AA2" w:rsidRPr="00AE768E" w:rsidRDefault="00D43AA2" w:rsidP="00D43AA2">
            <w:pPr>
              <w:pStyle w:val="NoSpacing"/>
            </w:pPr>
            <w:r w:rsidRPr="00AE768E">
              <w:t>44_4000</w:t>
            </w:r>
          </w:p>
        </w:tc>
        <w:tc>
          <w:tcPr>
            <w:tcW w:w="1184" w:type="dxa"/>
          </w:tcPr>
          <w:p w:rsidR="00D43AA2" w:rsidRPr="00AE768E" w:rsidRDefault="00D43AA2" w:rsidP="00D43AA2">
            <w:pPr>
              <w:pStyle w:val="NoSpacing"/>
            </w:pPr>
            <w:r w:rsidRPr="00AE768E">
              <w:t>1.82E+00</w:t>
            </w:r>
          </w:p>
        </w:tc>
        <w:tc>
          <w:tcPr>
            <w:tcW w:w="1333" w:type="dxa"/>
          </w:tcPr>
          <w:p w:rsidR="00D43AA2" w:rsidRPr="00AE768E" w:rsidRDefault="00D43AA2" w:rsidP="00D43AA2">
            <w:pPr>
              <w:pStyle w:val="NoSpacing"/>
            </w:pPr>
            <w:r w:rsidRPr="00AE768E">
              <w:t>3.11E+00</w:t>
            </w:r>
          </w:p>
        </w:tc>
        <w:tc>
          <w:tcPr>
            <w:tcW w:w="1187" w:type="dxa"/>
          </w:tcPr>
          <w:p w:rsidR="00D43AA2" w:rsidRPr="00AE768E" w:rsidRDefault="00D43AA2" w:rsidP="00D43AA2">
            <w:pPr>
              <w:pStyle w:val="NoSpacing"/>
            </w:pPr>
            <w:r w:rsidRPr="00AE768E">
              <w:t>8.91E-02</w:t>
            </w:r>
          </w:p>
        </w:tc>
        <w:tc>
          <w:tcPr>
            <w:tcW w:w="1345" w:type="dxa"/>
          </w:tcPr>
          <w:p w:rsidR="00D43AA2" w:rsidRPr="00AE768E" w:rsidRDefault="00D43AA2" w:rsidP="00D43AA2">
            <w:pPr>
              <w:pStyle w:val="NoSpacing"/>
            </w:pPr>
            <w:r w:rsidRPr="00AE768E">
              <w:t>-8681447</w:t>
            </w:r>
          </w:p>
        </w:tc>
      </w:tr>
      <w:tr w:rsidR="00D43AA2" w:rsidRPr="00AE768E" w:rsidTr="00AE768E">
        <w:tc>
          <w:tcPr>
            <w:tcW w:w="1421" w:type="dxa"/>
          </w:tcPr>
          <w:p w:rsidR="00D43AA2" w:rsidRPr="00AE768E" w:rsidRDefault="00D43AA2" w:rsidP="00D43AA2">
            <w:pPr>
              <w:pStyle w:val="NoSpacing"/>
            </w:pPr>
            <w:r w:rsidRPr="00AE768E">
              <w:t>45_8000</w:t>
            </w:r>
          </w:p>
        </w:tc>
        <w:tc>
          <w:tcPr>
            <w:tcW w:w="1184" w:type="dxa"/>
          </w:tcPr>
          <w:p w:rsidR="00D43AA2" w:rsidRPr="00AE768E" w:rsidRDefault="00D43AA2" w:rsidP="00D43AA2">
            <w:pPr>
              <w:pStyle w:val="NoSpacing"/>
            </w:pPr>
            <w:r w:rsidRPr="00AE768E">
              <w:t>7.39E+00</w:t>
            </w:r>
          </w:p>
        </w:tc>
        <w:tc>
          <w:tcPr>
            <w:tcW w:w="1333" w:type="dxa"/>
          </w:tcPr>
          <w:p w:rsidR="00D43AA2" w:rsidRPr="00AE768E" w:rsidRDefault="00D43AA2" w:rsidP="00D43AA2">
            <w:pPr>
              <w:pStyle w:val="NoSpacing"/>
            </w:pPr>
            <w:r w:rsidRPr="00AE768E">
              <w:t>2.09E+01</w:t>
            </w:r>
          </w:p>
        </w:tc>
        <w:tc>
          <w:tcPr>
            <w:tcW w:w="1187" w:type="dxa"/>
          </w:tcPr>
          <w:p w:rsidR="00D43AA2" w:rsidRPr="00AE768E" w:rsidRDefault="00D43AA2" w:rsidP="00D43AA2">
            <w:pPr>
              <w:pStyle w:val="NoSpacing"/>
            </w:pPr>
            <w:r w:rsidRPr="00AE768E">
              <w:t>2.78E-01</w:t>
            </w:r>
          </w:p>
        </w:tc>
        <w:tc>
          <w:tcPr>
            <w:tcW w:w="1345" w:type="dxa"/>
          </w:tcPr>
          <w:p w:rsidR="00D43AA2" w:rsidRPr="00AE768E" w:rsidRDefault="00D43AA2" w:rsidP="00D43AA2">
            <w:pPr>
              <w:pStyle w:val="NoSpacing"/>
            </w:pPr>
            <w:r w:rsidRPr="00AE768E">
              <w:t>-17844628</w:t>
            </w:r>
          </w:p>
        </w:tc>
      </w:tr>
      <w:tr w:rsidR="00D43AA2" w:rsidRPr="00AE768E" w:rsidTr="00AE768E">
        <w:tc>
          <w:tcPr>
            <w:tcW w:w="1421" w:type="dxa"/>
          </w:tcPr>
          <w:p w:rsidR="00D43AA2" w:rsidRPr="00AE768E" w:rsidRDefault="00D43AA2" w:rsidP="00D43AA2">
            <w:pPr>
              <w:pStyle w:val="NoSpacing"/>
            </w:pPr>
            <w:r w:rsidRPr="00AE768E">
              <w:t>46_8000</w:t>
            </w:r>
          </w:p>
        </w:tc>
        <w:tc>
          <w:tcPr>
            <w:tcW w:w="1184" w:type="dxa"/>
          </w:tcPr>
          <w:p w:rsidR="00D43AA2" w:rsidRPr="00AE768E" w:rsidRDefault="00D43AA2" w:rsidP="00D43AA2">
            <w:pPr>
              <w:pStyle w:val="NoSpacing"/>
            </w:pPr>
            <w:r w:rsidRPr="00AE768E">
              <w:t>6.00E+00</w:t>
            </w:r>
          </w:p>
        </w:tc>
        <w:tc>
          <w:tcPr>
            <w:tcW w:w="1333" w:type="dxa"/>
          </w:tcPr>
          <w:p w:rsidR="00D43AA2" w:rsidRPr="00AE768E" w:rsidRDefault="00D43AA2" w:rsidP="00D43AA2">
            <w:pPr>
              <w:pStyle w:val="NoSpacing"/>
            </w:pPr>
            <w:r w:rsidRPr="00AE768E">
              <w:t>2.06E+01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-18800966</w:t>
            </w:r>
          </w:p>
        </w:tc>
      </w:tr>
      <w:tr w:rsidR="00D43AA2" w:rsidRPr="00AE768E" w:rsidTr="00AE768E">
        <w:tc>
          <w:tcPr>
            <w:tcW w:w="1421" w:type="dxa"/>
          </w:tcPr>
          <w:p w:rsidR="00D43AA2" w:rsidRPr="00AE768E" w:rsidRDefault="00D43AA2" w:rsidP="00D43AA2">
            <w:pPr>
              <w:pStyle w:val="NoSpacing"/>
            </w:pPr>
            <w:r w:rsidRPr="00AE768E">
              <w:t>47_8000</w:t>
            </w:r>
          </w:p>
        </w:tc>
        <w:tc>
          <w:tcPr>
            <w:tcW w:w="1184" w:type="dxa"/>
          </w:tcPr>
          <w:p w:rsidR="00D43AA2" w:rsidRPr="00AE768E" w:rsidRDefault="00D43AA2" w:rsidP="00D43AA2">
            <w:pPr>
              <w:pStyle w:val="NoSpacing"/>
            </w:pPr>
            <w:r w:rsidRPr="00AE768E">
              <w:t>4.56E+00</w:t>
            </w:r>
          </w:p>
        </w:tc>
        <w:tc>
          <w:tcPr>
            <w:tcW w:w="1333" w:type="dxa"/>
          </w:tcPr>
          <w:p w:rsidR="00D43AA2" w:rsidRPr="00AE768E" w:rsidRDefault="00D43AA2" w:rsidP="00D43AA2">
            <w:pPr>
              <w:pStyle w:val="NoSpacing"/>
            </w:pPr>
            <w:r w:rsidRPr="00AE768E">
              <w:t>2.05E+01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-18741474</w:t>
            </w:r>
          </w:p>
        </w:tc>
      </w:tr>
      <w:tr w:rsidR="00D43AA2" w:rsidRPr="00AE768E" w:rsidTr="00AE768E">
        <w:tc>
          <w:tcPr>
            <w:tcW w:w="1421" w:type="dxa"/>
          </w:tcPr>
          <w:p w:rsidR="00D43AA2" w:rsidRPr="00AE768E" w:rsidRDefault="00D43AA2" w:rsidP="00D43AA2">
            <w:pPr>
              <w:pStyle w:val="NoSpacing"/>
            </w:pPr>
            <w:r w:rsidRPr="00AE768E">
              <w:t>48_8000</w:t>
            </w:r>
          </w:p>
        </w:tc>
        <w:tc>
          <w:tcPr>
            <w:tcW w:w="1184" w:type="dxa"/>
          </w:tcPr>
          <w:p w:rsidR="00D43AA2" w:rsidRPr="00AE768E" w:rsidRDefault="00D43AA2" w:rsidP="00D43AA2">
            <w:pPr>
              <w:pStyle w:val="NoSpacing"/>
            </w:pPr>
            <w:r w:rsidRPr="00AE768E">
              <w:t>4.69E+00</w:t>
            </w:r>
          </w:p>
        </w:tc>
        <w:tc>
          <w:tcPr>
            <w:tcW w:w="1333" w:type="dxa"/>
          </w:tcPr>
          <w:p w:rsidR="00D43AA2" w:rsidRPr="00AE768E" w:rsidRDefault="00D43AA2" w:rsidP="00D43AA2">
            <w:pPr>
              <w:pStyle w:val="NoSpacing"/>
            </w:pPr>
            <w:r w:rsidRPr="00AE768E">
              <w:t>1.80E+01</w:t>
            </w:r>
          </w:p>
        </w:tc>
        <w:tc>
          <w:tcPr>
            <w:tcW w:w="1187" w:type="dxa"/>
          </w:tcPr>
          <w:p w:rsidR="00D43AA2" w:rsidRPr="00AE768E" w:rsidRDefault="00D43AA2" w:rsidP="00D43AA2">
            <w:pPr>
              <w:pStyle w:val="NoSpacing"/>
            </w:pPr>
            <w:r w:rsidRPr="00AE768E">
              <w:t>1.56E-01</w:t>
            </w:r>
          </w:p>
        </w:tc>
        <w:tc>
          <w:tcPr>
            <w:tcW w:w="1345" w:type="dxa"/>
          </w:tcPr>
          <w:p w:rsidR="00D43AA2" w:rsidRPr="00AE768E" w:rsidRDefault="00D43AA2" w:rsidP="00D43AA2">
            <w:pPr>
              <w:pStyle w:val="NoSpacing"/>
            </w:pPr>
            <w:r w:rsidRPr="00AE768E">
              <w:t>-18190442</w:t>
            </w:r>
          </w:p>
        </w:tc>
      </w:tr>
      <w:tr w:rsidR="00D43AA2" w:rsidRPr="00AE768E" w:rsidTr="00AE768E">
        <w:tc>
          <w:tcPr>
            <w:tcW w:w="1421" w:type="dxa"/>
          </w:tcPr>
          <w:p w:rsidR="00D43AA2" w:rsidRPr="00AE768E" w:rsidRDefault="00D43AA2" w:rsidP="00D43AA2">
            <w:pPr>
              <w:pStyle w:val="NoSpacing"/>
            </w:pPr>
            <w:r w:rsidRPr="00AE768E">
              <w:t>49_10000</w:t>
            </w:r>
          </w:p>
        </w:tc>
        <w:tc>
          <w:tcPr>
            <w:tcW w:w="1184" w:type="dxa"/>
          </w:tcPr>
          <w:p w:rsidR="00D43AA2" w:rsidRPr="00AE768E" w:rsidRDefault="00D43AA2" w:rsidP="00D43AA2">
            <w:pPr>
              <w:pStyle w:val="NoSpacing"/>
            </w:pPr>
            <w:r w:rsidRPr="00AE768E">
              <w:t>7.59E+00</w:t>
            </w:r>
          </w:p>
        </w:tc>
        <w:tc>
          <w:tcPr>
            <w:tcW w:w="1333" w:type="dxa"/>
          </w:tcPr>
          <w:p w:rsidR="00D43AA2" w:rsidRPr="00AE768E" w:rsidRDefault="00D43AA2" w:rsidP="00D43AA2">
            <w:pPr>
              <w:pStyle w:val="NoSpacing"/>
            </w:pPr>
            <w:r w:rsidRPr="00AE768E">
              <w:t>3.42E+01</w:t>
            </w:r>
          </w:p>
        </w:tc>
        <w:tc>
          <w:tcPr>
            <w:tcW w:w="1187" w:type="dxa"/>
          </w:tcPr>
          <w:p w:rsidR="00D43AA2" w:rsidRPr="00AE768E" w:rsidRDefault="00D43AA2" w:rsidP="00D43AA2">
            <w:pPr>
              <w:pStyle w:val="NoSpacing"/>
            </w:pPr>
            <w:r w:rsidRPr="00AE768E">
              <w:t>2.50E-01</w:t>
            </w:r>
          </w:p>
        </w:tc>
        <w:tc>
          <w:tcPr>
            <w:tcW w:w="1345" w:type="dxa"/>
          </w:tcPr>
          <w:p w:rsidR="00D43AA2" w:rsidRPr="00AE768E" w:rsidRDefault="00D43AA2" w:rsidP="00D43AA2">
            <w:pPr>
              <w:pStyle w:val="NoSpacing"/>
            </w:pPr>
            <w:r w:rsidRPr="00AE768E">
              <w:t>-22086729</w:t>
            </w:r>
          </w:p>
        </w:tc>
      </w:tr>
      <w:tr w:rsidR="00D43AA2" w:rsidRPr="00AE768E" w:rsidTr="00AE768E">
        <w:tc>
          <w:tcPr>
            <w:tcW w:w="1421" w:type="dxa"/>
          </w:tcPr>
          <w:p w:rsidR="00D43AA2" w:rsidRPr="00AE768E" w:rsidRDefault="00D43AA2" w:rsidP="00D43AA2">
            <w:pPr>
              <w:pStyle w:val="NoSpacing"/>
            </w:pPr>
            <w:r w:rsidRPr="00AE768E">
              <w:t>50_10000</w:t>
            </w:r>
          </w:p>
        </w:tc>
        <w:tc>
          <w:tcPr>
            <w:tcW w:w="1184" w:type="dxa"/>
          </w:tcPr>
          <w:p w:rsidR="00D43AA2" w:rsidRPr="00AE768E" w:rsidRDefault="00D43AA2" w:rsidP="00D43AA2">
            <w:pPr>
              <w:pStyle w:val="NoSpacing"/>
            </w:pPr>
            <w:r w:rsidRPr="00AE768E">
              <w:t>7.69E+00</w:t>
            </w:r>
          </w:p>
        </w:tc>
        <w:tc>
          <w:tcPr>
            <w:tcW w:w="1333" w:type="dxa"/>
          </w:tcPr>
          <w:p w:rsidR="00D43AA2" w:rsidRPr="00AE768E" w:rsidRDefault="00D43AA2" w:rsidP="00D43AA2">
            <w:pPr>
              <w:pStyle w:val="NoSpacing"/>
            </w:pPr>
            <w:r w:rsidRPr="00AE768E">
              <w:t>3.38E+01</w:t>
            </w:r>
          </w:p>
        </w:tc>
        <w:tc>
          <w:tcPr>
            <w:tcW w:w="1187" w:type="dxa"/>
          </w:tcPr>
          <w:p w:rsidR="00D43AA2" w:rsidRPr="00AE768E" w:rsidRDefault="00D43AA2" w:rsidP="00D43AA2">
            <w:pPr>
              <w:pStyle w:val="NoSpacing"/>
            </w:pPr>
            <w:r w:rsidRPr="00AE768E">
              <w:t>2.19E-01</w:t>
            </w:r>
          </w:p>
        </w:tc>
        <w:tc>
          <w:tcPr>
            <w:tcW w:w="1345" w:type="dxa"/>
          </w:tcPr>
          <w:p w:rsidR="00D43AA2" w:rsidRPr="00AE768E" w:rsidRDefault="00D43AA2" w:rsidP="00D43AA2">
            <w:pPr>
              <w:pStyle w:val="NoSpacing"/>
            </w:pPr>
            <w:r w:rsidRPr="00AE768E">
              <w:t>-22338561</w:t>
            </w:r>
          </w:p>
        </w:tc>
      </w:tr>
      <w:tr w:rsidR="00D43AA2" w:rsidRPr="00AE768E" w:rsidTr="00AE768E">
        <w:tc>
          <w:tcPr>
            <w:tcW w:w="1421" w:type="dxa"/>
          </w:tcPr>
          <w:p w:rsidR="00D43AA2" w:rsidRPr="00AE768E" w:rsidRDefault="00D43AA2" w:rsidP="00D43AA2">
            <w:pPr>
              <w:pStyle w:val="NoSpacing"/>
            </w:pPr>
            <w:r w:rsidRPr="00AE768E">
              <w:t>51_10000</w:t>
            </w:r>
          </w:p>
        </w:tc>
        <w:tc>
          <w:tcPr>
            <w:tcW w:w="1184" w:type="dxa"/>
          </w:tcPr>
          <w:p w:rsidR="00D43AA2" w:rsidRPr="00AE768E" w:rsidRDefault="00D43AA2" w:rsidP="00D43AA2">
            <w:pPr>
              <w:pStyle w:val="NoSpacing"/>
            </w:pPr>
            <w:r w:rsidRPr="00AE768E">
              <w:t>7.50E+00</w:t>
            </w:r>
          </w:p>
        </w:tc>
        <w:tc>
          <w:tcPr>
            <w:tcW w:w="1333" w:type="dxa"/>
          </w:tcPr>
          <w:p w:rsidR="00D43AA2" w:rsidRPr="00AE768E" w:rsidRDefault="00D43AA2" w:rsidP="00D43AA2">
            <w:pPr>
              <w:pStyle w:val="NoSpacing"/>
            </w:pPr>
            <w:r w:rsidRPr="00AE768E">
              <w:t>3.32E+01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-22581384</w:t>
            </w:r>
          </w:p>
        </w:tc>
      </w:tr>
      <w:tr w:rsidR="00D43AA2" w:rsidRPr="00AE768E" w:rsidTr="00AE768E">
        <w:tc>
          <w:tcPr>
            <w:tcW w:w="1421" w:type="dxa"/>
          </w:tcPr>
          <w:p w:rsidR="00D43AA2" w:rsidRPr="00AE768E" w:rsidRDefault="00D43AA2" w:rsidP="00D43AA2">
            <w:pPr>
              <w:pStyle w:val="NoSpacing"/>
            </w:pPr>
            <w:r w:rsidRPr="00AE768E">
              <w:t>52_10000</w:t>
            </w:r>
          </w:p>
        </w:tc>
        <w:tc>
          <w:tcPr>
            <w:tcW w:w="1184" w:type="dxa"/>
          </w:tcPr>
          <w:p w:rsidR="00D43AA2" w:rsidRPr="00AE768E" w:rsidRDefault="00D43AA2" w:rsidP="00D43AA2">
            <w:pPr>
              <w:pStyle w:val="NoSpacing"/>
            </w:pPr>
            <w:r w:rsidRPr="00AE768E">
              <w:t>7.56E+00</w:t>
            </w:r>
          </w:p>
        </w:tc>
        <w:tc>
          <w:tcPr>
            <w:tcW w:w="1333" w:type="dxa"/>
          </w:tcPr>
          <w:p w:rsidR="00D43AA2" w:rsidRPr="00AE768E" w:rsidRDefault="00D43AA2" w:rsidP="00D43AA2">
            <w:pPr>
              <w:pStyle w:val="NoSpacing"/>
            </w:pPr>
            <w:r w:rsidRPr="00AE768E">
              <w:t>3.59E+01</w:t>
            </w:r>
          </w:p>
        </w:tc>
        <w:tc>
          <w:tcPr>
            <w:tcW w:w="1187" w:type="dxa"/>
          </w:tcPr>
          <w:p w:rsidR="00D43AA2" w:rsidRPr="00AE768E" w:rsidRDefault="00D43AA2" w:rsidP="00D43AA2">
            <w:pPr>
              <w:pStyle w:val="NoSpacing"/>
            </w:pPr>
            <w:r w:rsidRPr="00AE768E">
              <w:t>2.34E-01</w:t>
            </w:r>
          </w:p>
        </w:tc>
        <w:tc>
          <w:tcPr>
            <w:tcW w:w="1345" w:type="dxa"/>
          </w:tcPr>
          <w:p w:rsidR="00D43AA2" w:rsidRPr="00AE768E" w:rsidRDefault="00D43AA2" w:rsidP="00D43AA2">
            <w:pPr>
              <w:pStyle w:val="NoSpacing"/>
            </w:pPr>
            <w:r w:rsidRPr="00AE768E">
              <w:t>-22606313</w:t>
            </w:r>
          </w:p>
        </w:tc>
      </w:tr>
      <w:tr w:rsidR="009E6D0F" w:rsidRPr="00AE768E" w:rsidTr="0093566E">
        <w:tc>
          <w:tcPr>
            <w:tcW w:w="1421" w:type="dxa"/>
          </w:tcPr>
          <w:p w:rsidR="009E6D0F" w:rsidRPr="00AE768E" w:rsidRDefault="009E6D0F" w:rsidP="0093566E">
            <w:pPr>
              <w:tabs>
                <w:tab w:val="clear" w:pos="7200"/>
              </w:tabs>
            </w:pPr>
            <w:r>
              <w:lastRenderedPageBreak/>
              <w:t>Id_#Vertici</w:t>
            </w:r>
          </w:p>
        </w:tc>
        <w:tc>
          <w:tcPr>
            <w:tcW w:w="1184" w:type="dxa"/>
          </w:tcPr>
          <w:p w:rsidR="009E6D0F" w:rsidRPr="00AE768E" w:rsidRDefault="009E6D0F" w:rsidP="0093566E">
            <w:pPr>
              <w:tabs>
                <w:tab w:val="clear" w:pos="7200"/>
              </w:tabs>
            </w:pPr>
            <w:r>
              <w:t>Prim</w:t>
            </w:r>
          </w:p>
        </w:tc>
        <w:tc>
          <w:tcPr>
            <w:tcW w:w="1333" w:type="dxa"/>
          </w:tcPr>
          <w:p w:rsidR="009E6D0F" w:rsidRPr="00AE768E" w:rsidRDefault="009E6D0F" w:rsidP="0093566E">
            <w:pPr>
              <w:tabs>
                <w:tab w:val="clear" w:pos="7200"/>
              </w:tabs>
            </w:pPr>
            <w:r>
              <w:t>Kruskal (n)</w:t>
            </w:r>
          </w:p>
        </w:tc>
        <w:tc>
          <w:tcPr>
            <w:tcW w:w="1187" w:type="dxa"/>
          </w:tcPr>
          <w:p w:rsidR="009E6D0F" w:rsidRPr="00AE768E" w:rsidRDefault="009E6D0F" w:rsidP="0093566E">
            <w:pPr>
              <w:tabs>
                <w:tab w:val="clear" w:pos="7200"/>
              </w:tabs>
            </w:pPr>
            <w:r>
              <w:t>Kruskal</w:t>
            </w:r>
          </w:p>
        </w:tc>
        <w:tc>
          <w:tcPr>
            <w:tcW w:w="1345" w:type="dxa"/>
          </w:tcPr>
          <w:p w:rsidR="009E6D0F" w:rsidRPr="00AE768E" w:rsidRDefault="009E6D0F" w:rsidP="0093566E">
            <w:pPr>
              <w:tabs>
                <w:tab w:val="clear" w:pos="7200"/>
              </w:tabs>
            </w:pPr>
            <w:r>
              <w:t>MST</w:t>
            </w:r>
          </w:p>
        </w:tc>
      </w:tr>
      <w:tr w:rsidR="00D43AA2" w:rsidRPr="00AE768E" w:rsidTr="00AE768E">
        <w:tc>
          <w:tcPr>
            <w:tcW w:w="1421" w:type="dxa"/>
          </w:tcPr>
          <w:p w:rsidR="00D43AA2" w:rsidRPr="00AE768E" w:rsidRDefault="00D43AA2" w:rsidP="00D43AA2">
            <w:pPr>
              <w:pStyle w:val="NoSpacing"/>
            </w:pPr>
            <w:r w:rsidRPr="00AE768E">
              <w:t>53_20000</w:t>
            </w:r>
          </w:p>
        </w:tc>
        <w:tc>
          <w:tcPr>
            <w:tcW w:w="1184" w:type="dxa"/>
          </w:tcPr>
          <w:p w:rsidR="00D43AA2" w:rsidRPr="00AE768E" w:rsidRDefault="00D43AA2" w:rsidP="00D43AA2">
            <w:pPr>
              <w:pStyle w:val="NoSpacing"/>
            </w:pPr>
            <w:r w:rsidRPr="00AE768E">
              <w:t>3.14E+01</w:t>
            </w:r>
          </w:p>
        </w:tc>
        <w:tc>
          <w:tcPr>
            <w:tcW w:w="1333" w:type="dxa"/>
          </w:tcPr>
          <w:p w:rsidR="00D43AA2" w:rsidRPr="00AE768E" w:rsidRDefault="00D43AA2" w:rsidP="00D43AA2">
            <w:pPr>
              <w:pStyle w:val="NoSpacing"/>
            </w:pPr>
            <w:r w:rsidRPr="00AE768E">
              <w:t>2.87E+02</w:t>
            </w:r>
          </w:p>
        </w:tc>
        <w:tc>
          <w:tcPr>
            <w:tcW w:w="1187" w:type="dxa"/>
          </w:tcPr>
          <w:p w:rsidR="00D43AA2" w:rsidRPr="00AE768E" w:rsidRDefault="00D43AA2" w:rsidP="00D43AA2">
            <w:pPr>
              <w:pStyle w:val="NoSpacing"/>
            </w:pPr>
            <w:r w:rsidRPr="00AE768E">
              <w:t>1.84E+00</w:t>
            </w:r>
          </w:p>
        </w:tc>
        <w:tc>
          <w:tcPr>
            <w:tcW w:w="1345" w:type="dxa"/>
          </w:tcPr>
          <w:p w:rsidR="00D43AA2" w:rsidRPr="00AE768E" w:rsidRDefault="00D43AA2" w:rsidP="00D43AA2">
            <w:pPr>
              <w:pStyle w:val="NoSpacing"/>
            </w:pPr>
            <w:r w:rsidRPr="00AE768E">
              <w:t>-45978687</w:t>
            </w:r>
          </w:p>
        </w:tc>
      </w:tr>
      <w:tr w:rsidR="00D43AA2" w:rsidRPr="00AE768E" w:rsidTr="00AE768E">
        <w:tc>
          <w:tcPr>
            <w:tcW w:w="1421" w:type="dxa"/>
          </w:tcPr>
          <w:p w:rsidR="00D43AA2" w:rsidRPr="00AE768E" w:rsidRDefault="00D43AA2" w:rsidP="00D43AA2">
            <w:pPr>
              <w:pStyle w:val="NoSpacing"/>
            </w:pPr>
            <w:r w:rsidRPr="00AE768E">
              <w:t>54_20000</w:t>
            </w:r>
          </w:p>
        </w:tc>
        <w:tc>
          <w:tcPr>
            <w:tcW w:w="1184" w:type="dxa"/>
          </w:tcPr>
          <w:p w:rsidR="00D43AA2" w:rsidRPr="00AE768E" w:rsidRDefault="00D43AA2" w:rsidP="00D43AA2">
            <w:pPr>
              <w:pStyle w:val="NoSpacing"/>
            </w:pPr>
            <w:r w:rsidRPr="00AE768E">
              <w:t>3.13E+01</w:t>
            </w:r>
          </w:p>
        </w:tc>
        <w:tc>
          <w:tcPr>
            <w:tcW w:w="1333" w:type="dxa"/>
          </w:tcPr>
          <w:p w:rsidR="00D43AA2" w:rsidRPr="00AE768E" w:rsidRDefault="00D43AA2" w:rsidP="00D43AA2">
            <w:pPr>
              <w:pStyle w:val="NoSpacing"/>
            </w:pPr>
            <w:r w:rsidRPr="00AE768E">
              <w:t>2.83E+02</w:t>
            </w:r>
          </w:p>
        </w:tc>
        <w:tc>
          <w:tcPr>
            <w:tcW w:w="1187" w:type="dxa"/>
          </w:tcPr>
          <w:p w:rsidR="00D43AA2" w:rsidRPr="00AE768E" w:rsidRDefault="00D43AA2" w:rsidP="00D43AA2">
            <w:pPr>
              <w:pStyle w:val="NoSpacing"/>
            </w:pPr>
            <w:r w:rsidRPr="00AE768E">
              <w:t>1.81E+00</w:t>
            </w:r>
          </w:p>
        </w:tc>
        <w:tc>
          <w:tcPr>
            <w:tcW w:w="1345" w:type="dxa"/>
          </w:tcPr>
          <w:p w:rsidR="00D43AA2" w:rsidRPr="00AE768E" w:rsidRDefault="00D43AA2" w:rsidP="00D43AA2">
            <w:pPr>
              <w:pStyle w:val="NoSpacing"/>
            </w:pPr>
            <w:r w:rsidRPr="00AE768E">
              <w:t>-45195405</w:t>
            </w:r>
          </w:p>
        </w:tc>
      </w:tr>
      <w:tr w:rsidR="00D43AA2" w:rsidRPr="00AE768E" w:rsidTr="00AE768E">
        <w:tc>
          <w:tcPr>
            <w:tcW w:w="1421" w:type="dxa"/>
          </w:tcPr>
          <w:p w:rsidR="00D43AA2" w:rsidRPr="00AE768E" w:rsidRDefault="00D43AA2" w:rsidP="00D43AA2">
            <w:pPr>
              <w:pStyle w:val="NoSpacing"/>
            </w:pPr>
            <w:r w:rsidRPr="00AE768E">
              <w:t>55_20000</w:t>
            </w:r>
          </w:p>
        </w:tc>
        <w:tc>
          <w:tcPr>
            <w:tcW w:w="1184" w:type="dxa"/>
          </w:tcPr>
          <w:p w:rsidR="00D43AA2" w:rsidRPr="00AE768E" w:rsidRDefault="00D43AA2" w:rsidP="00D43AA2">
            <w:pPr>
              <w:pStyle w:val="NoSpacing"/>
            </w:pPr>
            <w:r w:rsidRPr="00AE768E">
              <w:t>3.10E+01</w:t>
            </w:r>
          </w:p>
        </w:tc>
        <w:tc>
          <w:tcPr>
            <w:tcW w:w="1333" w:type="dxa"/>
          </w:tcPr>
          <w:p w:rsidR="00D43AA2" w:rsidRPr="00AE768E" w:rsidRDefault="00D43AA2" w:rsidP="00D43AA2">
            <w:pPr>
              <w:pStyle w:val="NoSpacing"/>
            </w:pPr>
            <w:r w:rsidRPr="00AE768E">
              <w:t>2.90E+02</w:t>
            </w:r>
          </w:p>
        </w:tc>
        <w:tc>
          <w:tcPr>
            <w:tcW w:w="1187" w:type="dxa"/>
          </w:tcPr>
          <w:p w:rsidR="00D43AA2" w:rsidRPr="00AE768E" w:rsidRDefault="00D43AA2" w:rsidP="00D43AA2">
            <w:pPr>
              <w:pStyle w:val="NoSpacing"/>
            </w:pPr>
            <w:r w:rsidRPr="00AE768E">
              <w:t>1.78E+00</w:t>
            </w:r>
          </w:p>
        </w:tc>
        <w:tc>
          <w:tcPr>
            <w:tcW w:w="1345" w:type="dxa"/>
          </w:tcPr>
          <w:p w:rsidR="00D43AA2" w:rsidRPr="00AE768E" w:rsidRDefault="00D43AA2" w:rsidP="00D43AA2">
            <w:pPr>
              <w:pStyle w:val="NoSpacing"/>
            </w:pPr>
            <w:r w:rsidRPr="00AE768E">
              <w:t>-47854708</w:t>
            </w:r>
          </w:p>
        </w:tc>
      </w:tr>
      <w:tr w:rsidR="00D43AA2" w:rsidRPr="00AE768E" w:rsidTr="00AE768E">
        <w:tc>
          <w:tcPr>
            <w:tcW w:w="1421" w:type="dxa"/>
          </w:tcPr>
          <w:p w:rsidR="00D43AA2" w:rsidRPr="00AE768E" w:rsidRDefault="00D43AA2" w:rsidP="00D43AA2">
            <w:pPr>
              <w:pStyle w:val="NoSpacing"/>
            </w:pPr>
            <w:r w:rsidRPr="00AE768E">
              <w:t>56_20000</w:t>
            </w:r>
          </w:p>
        </w:tc>
        <w:tc>
          <w:tcPr>
            <w:tcW w:w="1184" w:type="dxa"/>
          </w:tcPr>
          <w:p w:rsidR="00D43AA2" w:rsidRPr="00AE768E" w:rsidRDefault="00D43AA2" w:rsidP="00D43AA2">
            <w:pPr>
              <w:pStyle w:val="NoSpacing"/>
            </w:pPr>
            <w:r w:rsidRPr="00AE768E">
              <w:t>3.20E+01</w:t>
            </w:r>
          </w:p>
        </w:tc>
        <w:tc>
          <w:tcPr>
            <w:tcW w:w="1333" w:type="dxa"/>
          </w:tcPr>
          <w:p w:rsidR="00D43AA2" w:rsidRPr="00AE768E" w:rsidRDefault="00D43AA2" w:rsidP="00D43AA2">
            <w:pPr>
              <w:pStyle w:val="NoSpacing"/>
            </w:pPr>
            <w:r w:rsidRPr="00AE768E">
              <w:t>2.82E+02</w:t>
            </w:r>
          </w:p>
        </w:tc>
        <w:tc>
          <w:tcPr>
            <w:tcW w:w="1187" w:type="dxa"/>
          </w:tcPr>
          <w:p w:rsidR="00D43AA2" w:rsidRPr="00AE768E" w:rsidRDefault="00D43AA2" w:rsidP="00D43AA2">
            <w:pPr>
              <w:pStyle w:val="NoSpacing"/>
            </w:pPr>
            <w:r w:rsidRPr="00AE768E">
              <w:t>1.80E+00</w:t>
            </w:r>
          </w:p>
        </w:tc>
        <w:tc>
          <w:tcPr>
            <w:tcW w:w="1345" w:type="dxa"/>
          </w:tcPr>
          <w:p w:rsidR="00D43AA2" w:rsidRPr="00AE768E" w:rsidRDefault="00D43AA2" w:rsidP="00D43AA2">
            <w:pPr>
              <w:pStyle w:val="NoSpacing"/>
            </w:pPr>
            <w:r w:rsidRPr="00AE768E">
              <w:t>-46420311</w:t>
            </w:r>
          </w:p>
        </w:tc>
      </w:tr>
      <w:tr w:rsidR="00D43AA2" w:rsidRPr="00AE768E" w:rsidTr="00AE768E">
        <w:tc>
          <w:tcPr>
            <w:tcW w:w="1421" w:type="dxa"/>
          </w:tcPr>
          <w:p w:rsidR="00D43AA2" w:rsidRPr="00AE768E" w:rsidRDefault="00D43AA2" w:rsidP="00D43AA2">
            <w:pPr>
              <w:pStyle w:val="NoSpacing"/>
            </w:pPr>
            <w:r w:rsidRPr="00AE768E">
              <w:t>57_40000</w:t>
            </w:r>
          </w:p>
        </w:tc>
        <w:tc>
          <w:tcPr>
            <w:tcW w:w="1184" w:type="dxa"/>
          </w:tcPr>
          <w:p w:rsidR="00D43AA2" w:rsidRPr="00AE768E" w:rsidRDefault="00D43AA2" w:rsidP="00D43AA2">
            <w:pPr>
              <w:pStyle w:val="NoSpacing"/>
            </w:pPr>
            <w:r w:rsidRPr="00AE768E">
              <w:t>1.68E+02</w:t>
            </w:r>
          </w:p>
        </w:tc>
        <w:tc>
          <w:tcPr>
            <w:tcW w:w="1333" w:type="dxa"/>
          </w:tcPr>
          <w:p w:rsidR="00D43AA2" w:rsidRPr="00AE768E" w:rsidRDefault="00D43AA2" w:rsidP="00D43AA2">
            <w:pPr>
              <w:pStyle w:val="NoSpacing"/>
            </w:pPr>
            <w:r w:rsidRPr="00AE768E">
              <w:t>2.26E+03</w:t>
            </w:r>
          </w:p>
        </w:tc>
        <w:tc>
          <w:tcPr>
            <w:tcW w:w="1187" w:type="dxa"/>
          </w:tcPr>
          <w:p w:rsidR="00D43AA2" w:rsidRPr="00AE768E" w:rsidRDefault="00D43AA2" w:rsidP="00D43AA2">
            <w:pPr>
              <w:pStyle w:val="NoSpacing"/>
            </w:pPr>
            <w:r w:rsidRPr="00AE768E">
              <w:t>1.09E+01</w:t>
            </w:r>
          </w:p>
        </w:tc>
        <w:tc>
          <w:tcPr>
            <w:tcW w:w="1345" w:type="dxa"/>
          </w:tcPr>
          <w:p w:rsidR="00D43AA2" w:rsidRPr="00AE768E" w:rsidRDefault="00D43AA2" w:rsidP="00D43AA2">
            <w:pPr>
              <w:pStyle w:val="NoSpacing"/>
            </w:pPr>
            <w:r w:rsidRPr="00AE768E">
              <w:t>-92003321</w:t>
            </w:r>
          </w:p>
        </w:tc>
      </w:tr>
      <w:tr w:rsidR="00D43AA2" w:rsidRPr="00AE768E" w:rsidTr="00AE768E">
        <w:tc>
          <w:tcPr>
            <w:tcW w:w="1421" w:type="dxa"/>
          </w:tcPr>
          <w:p w:rsidR="00D43AA2" w:rsidRPr="00AE768E" w:rsidRDefault="00D43AA2" w:rsidP="00D43AA2">
            <w:pPr>
              <w:pStyle w:val="NoSpacing"/>
            </w:pPr>
            <w:r w:rsidRPr="00AE768E">
              <w:t>58_40000</w:t>
            </w:r>
          </w:p>
        </w:tc>
        <w:tc>
          <w:tcPr>
            <w:tcW w:w="1184" w:type="dxa"/>
          </w:tcPr>
          <w:p w:rsidR="00D43AA2" w:rsidRPr="00AE768E" w:rsidRDefault="00D43AA2" w:rsidP="00D43AA2">
            <w:pPr>
              <w:pStyle w:val="NoSpacing"/>
            </w:pPr>
            <w:r w:rsidRPr="00AE768E">
              <w:t>1.54E+02</w:t>
            </w:r>
          </w:p>
        </w:tc>
        <w:tc>
          <w:tcPr>
            <w:tcW w:w="1333" w:type="dxa"/>
          </w:tcPr>
          <w:p w:rsidR="00D43AA2" w:rsidRPr="00AE768E" w:rsidRDefault="00D43AA2" w:rsidP="00D43AA2">
            <w:pPr>
              <w:pStyle w:val="NoSpacing"/>
            </w:pPr>
            <w:r w:rsidRPr="00AE768E">
              <w:t>2.29E+03</w:t>
            </w:r>
          </w:p>
        </w:tc>
        <w:tc>
          <w:tcPr>
            <w:tcW w:w="1187" w:type="dxa"/>
          </w:tcPr>
          <w:p w:rsidR="00D43AA2" w:rsidRPr="00AE768E" w:rsidRDefault="00D43AA2" w:rsidP="00D43AA2">
            <w:pPr>
              <w:pStyle w:val="NoSpacing"/>
            </w:pPr>
            <w:r w:rsidRPr="00AE768E">
              <w:t>9.43E+00</w:t>
            </w:r>
          </w:p>
        </w:tc>
        <w:tc>
          <w:tcPr>
            <w:tcW w:w="1345" w:type="dxa"/>
          </w:tcPr>
          <w:p w:rsidR="00D43AA2" w:rsidRPr="00AE768E" w:rsidRDefault="00D43AA2" w:rsidP="00D43AA2">
            <w:pPr>
              <w:pStyle w:val="NoSpacing"/>
            </w:pPr>
            <w:r w:rsidRPr="00AE768E">
              <w:t>-94397064</w:t>
            </w:r>
          </w:p>
        </w:tc>
      </w:tr>
      <w:tr w:rsidR="00D43AA2" w:rsidRPr="00AE768E" w:rsidTr="00AE768E">
        <w:tc>
          <w:tcPr>
            <w:tcW w:w="1421" w:type="dxa"/>
          </w:tcPr>
          <w:p w:rsidR="00D43AA2" w:rsidRPr="00AE768E" w:rsidRDefault="00D43AA2" w:rsidP="00D43AA2">
            <w:pPr>
              <w:pStyle w:val="NoSpacing"/>
            </w:pPr>
            <w:r w:rsidRPr="00AE768E">
              <w:t>59_40000</w:t>
            </w:r>
          </w:p>
        </w:tc>
        <w:tc>
          <w:tcPr>
            <w:tcW w:w="1184" w:type="dxa"/>
          </w:tcPr>
          <w:p w:rsidR="00D43AA2" w:rsidRPr="00AE768E" w:rsidRDefault="00D43AA2" w:rsidP="00D43AA2">
            <w:pPr>
              <w:pStyle w:val="NoSpacing"/>
            </w:pPr>
            <w:r w:rsidRPr="00AE768E">
              <w:t>1.47E+02</w:t>
            </w:r>
          </w:p>
        </w:tc>
        <w:tc>
          <w:tcPr>
            <w:tcW w:w="1333" w:type="dxa"/>
          </w:tcPr>
          <w:p w:rsidR="00D43AA2" w:rsidRPr="00AE768E" w:rsidRDefault="00D43AA2" w:rsidP="00D43AA2">
            <w:pPr>
              <w:pStyle w:val="NoSpacing"/>
            </w:pPr>
            <w:r w:rsidRPr="00AE768E">
              <w:t>2.22E+03</w:t>
            </w:r>
          </w:p>
        </w:tc>
        <w:tc>
          <w:tcPr>
            <w:tcW w:w="1187" w:type="dxa"/>
          </w:tcPr>
          <w:p w:rsidR="00D43AA2" w:rsidRPr="00AE768E" w:rsidRDefault="00D43AA2" w:rsidP="00D43AA2">
            <w:pPr>
              <w:pStyle w:val="NoSpacing"/>
            </w:pPr>
            <w:r w:rsidRPr="00AE768E">
              <w:t>9.67E+00</w:t>
            </w:r>
          </w:p>
        </w:tc>
        <w:tc>
          <w:tcPr>
            <w:tcW w:w="1345" w:type="dxa"/>
          </w:tcPr>
          <w:p w:rsidR="00D43AA2" w:rsidRPr="00AE768E" w:rsidRDefault="00D43AA2" w:rsidP="00D43AA2">
            <w:pPr>
              <w:pStyle w:val="NoSpacing"/>
            </w:pPr>
            <w:r w:rsidRPr="00AE768E">
              <w:t>-88783643</w:t>
            </w:r>
          </w:p>
        </w:tc>
      </w:tr>
      <w:tr w:rsidR="00D43AA2" w:rsidRPr="00AE768E" w:rsidTr="00AE768E">
        <w:tc>
          <w:tcPr>
            <w:tcW w:w="1421" w:type="dxa"/>
          </w:tcPr>
          <w:p w:rsidR="00D43AA2" w:rsidRPr="00AE768E" w:rsidRDefault="00D43AA2" w:rsidP="00D43AA2">
            <w:pPr>
              <w:pStyle w:val="NoSpacing"/>
            </w:pPr>
            <w:r w:rsidRPr="00AE768E">
              <w:t>60_40000</w:t>
            </w:r>
          </w:p>
        </w:tc>
        <w:tc>
          <w:tcPr>
            <w:tcW w:w="1184" w:type="dxa"/>
          </w:tcPr>
          <w:p w:rsidR="00D43AA2" w:rsidRPr="00AE768E" w:rsidRDefault="00D43AA2" w:rsidP="00D43AA2">
            <w:pPr>
              <w:pStyle w:val="NoSpacing"/>
            </w:pPr>
            <w:r w:rsidRPr="00AE768E">
              <w:t>1.67E+02</w:t>
            </w:r>
          </w:p>
        </w:tc>
        <w:tc>
          <w:tcPr>
            <w:tcW w:w="1333" w:type="dxa"/>
          </w:tcPr>
          <w:p w:rsidR="00D43AA2" w:rsidRPr="00AE768E" w:rsidRDefault="00D43AA2" w:rsidP="00D43AA2">
            <w:pPr>
              <w:pStyle w:val="NoSpacing"/>
            </w:pPr>
            <w:r w:rsidRPr="00AE768E">
              <w:t>2.25E+03</w:t>
            </w:r>
          </w:p>
        </w:tc>
        <w:tc>
          <w:tcPr>
            <w:tcW w:w="1187" w:type="dxa"/>
          </w:tcPr>
          <w:p w:rsidR="00D43AA2" w:rsidRPr="00AE768E" w:rsidRDefault="00D43AA2" w:rsidP="00D43AA2">
            <w:pPr>
              <w:pStyle w:val="NoSpacing"/>
            </w:pPr>
            <w:r w:rsidRPr="00AE768E">
              <w:t>1.19E+01</w:t>
            </w:r>
          </w:p>
        </w:tc>
        <w:tc>
          <w:tcPr>
            <w:tcW w:w="1345" w:type="dxa"/>
          </w:tcPr>
          <w:p w:rsidR="00D43AA2" w:rsidRPr="00AE768E" w:rsidRDefault="00D43AA2" w:rsidP="00D43AA2">
            <w:pPr>
              <w:pStyle w:val="NoSpacing"/>
            </w:pPr>
            <w:r w:rsidRPr="00AE768E">
              <w:t>-93017025</w:t>
            </w:r>
          </w:p>
        </w:tc>
      </w:tr>
      <w:tr w:rsidR="00D43AA2" w:rsidRPr="00AE768E" w:rsidTr="00AE768E">
        <w:tc>
          <w:tcPr>
            <w:tcW w:w="1421" w:type="dxa"/>
          </w:tcPr>
          <w:p w:rsidR="00D43AA2" w:rsidRPr="00AE768E" w:rsidRDefault="00D43AA2" w:rsidP="00D43AA2">
            <w:pPr>
              <w:pStyle w:val="NoSpacing"/>
            </w:pPr>
            <w:r w:rsidRPr="00AE768E">
              <w:t>61_80000</w:t>
            </w:r>
          </w:p>
        </w:tc>
        <w:tc>
          <w:tcPr>
            <w:tcW w:w="1184" w:type="dxa"/>
          </w:tcPr>
          <w:p w:rsidR="00D43AA2" w:rsidRPr="00AE768E" w:rsidRDefault="00D43AA2" w:rsidP="00D43AA2">
            <w:pPr>
              <w:pStyle w:val="NoSpacing"/>
            </w:pPr>
            <w:r w:rsidRPr="00AE768E">
              <w:t>6.98E+02</w:t>
            </w:r>
          </w:p>
        </w:tc>
        <w:tc>
          <w:tcPr>
            <w:tcW w:w="1333" w:type="dxa"/>
          </w:tcPr>
          <w:p w:rsidR="00D43AA2" w:rsidRPr="00AE768E" w:rsidRDefault="00D43AA2" w:rsidP="00D43AA2">
            <w:pPr>
              <w:pStyle w:val="NoSpacing"/>
            </w:pPr>
            <w:r w:rsidRPr="00AE768E">
              <w:t>1.80E+04</w:t>
            </w:r>
          </w:p>
        </w:tc>
        <w:tc>
          <w:tcPr>
            <w:tcW w:w="1187" w:type="dxa"/>
          </w:tcPr>
          <w:p w:rsidR="00D43AA2" w:rsidRPr="00AE768E" w:rsidRDefault="00D43AA2" w:rsidP="00D43AA2">
            <w:pPr>
              <w:pStyle w:val="NoSpacing"/>
            </w:pPr>
            <w:r w:rsidRPr="00AE768E">
              <w:t>3.52E+01</w:t>
            </w:r>
          </w:p>
        </w:tc>
        <w:tc>
          <w:tcPr>
            <w:tcW w:w="1345" w:type="dxa"/>
          </w:tcPr>
          <w:p w:rsidR="00D43AA2" w:rsidRPr="00AE768E" w:rsidRDefault="00D43AA2" w:rsidP="00D43AA2">
            <w:pPr>
              <w:pStyle w:val="NoSpacing"/>
            </w:pPr>
            <w:r w:rsidRPr="00AE768E">
              <w:t>-186834082</w:t>
            </w:r>
          </w:p>
        </w:tc>
      </w:tr>
      <w:tr w:rsidR="00D43AA2" w:rsidRPr="00AE768E" w:rsidTr="00AE768E">
        <w:tc>
          <w:tcPr>
            <w:tcW w:w="1421" w:type="dxa"/>
          </w:tcPr>
          <w:p w:rsidR="00D43AA2" w:rsidRPr="00AE768E" w:rsidRDefault="00D43AA2" w:rsidP="00D43AA2">
            <w:pPr>
              <w:pStyle w:val="NoSpacing"/>
            </w:pPr>
            <w:r w:rsidRPr="00AE768E">
              <w:t>62_80000</w:t>
            </w:r>
          </w:p>
        </w:tc>
        <w:tc>
          <w:tcPr>
            <w:tcW w:w="1184" w:type="dxa"/>
          </w:tcPr>
          <w:p w:rsidR="00D43AA2" w:rsidRPr="00AE768E" w:rsidRDefault="00D43AA2" w:rsidP="00D43AA2">
            <w:pPr>
              <w:pStyle w:val="NoSpacing"/>
            </w:pPr>
            <w:r w:rsidRPr="00AE768E">
              <w:t>6.00E+02</w:t>
            </w:r>
          </w:p>
        </w:tc>
        <w:tc>
          <w:tcPr>
            <w:tcW w:w="1333" w:type="dxa"/>
          </w:tcPr>
          <w:p w:rsidR="00D43AA2" w:rsidRPr="00AE768E" w:rsidRDefault="00D43AA2" w:rsidP="00D43AA2">
            <w:pPr>
              <w:pStyle w:val="NoSpacing"/>
            </w:pPr>
            <w:r w:rsidRPr="00AE768E">
              <w:t>1.70E+04</w:t>
            </w:r>
          </w:p>
        </w:tc>
        <w:tc>
          <w:tcPr>
            <w:tcW w:w="1187" w:type="dxa"/>
          </w:tcPr>
          <w:p w:rsidR="00D43AA2" w:rsidRPr="00AE768E" w:rsidRDefault="00D43AA2" w:rsidP="00D43AA2">
            <w:pPr>
              <w:pStyle w:val="NoSpacing"/>
            </w:pPr>
            <w:r w:rsidRPr="00AE768E">
              <w:t>3.47E+01</w:t>
            </w:r>
          </w:p>
        </w:tc>
        <w:tc>
          <w:tcPr>
            <w:tcW w:w="1345" w:type="dxa"/>
          </w:tcPr>
          <w:p w:rsidR="00D43AA2" w:rsidRPr="00AE768E" w:rsidRDefault="00D43AA2" w:rsidP="00D43AA2">
            <w:pPr>
              <w:pStyle w:val="NoSpacing"/>
            </w:pPr>
            <w:r w:rsidRPr="00AE768E">
              <w:t>-185997521</w:t>
            </w:r>
          </w:p>
        </w:tc>
      </w:tr>
      <w:tr w:rsidR="00D43AA2" w:rsidRPr="00AE768E" w:rsidTr="00AE768E">
        <w:tc>
          <w:tcPr>
            <w:tcW w:w="1421" w:type="dxa"/>
          </w:tcPr>
          <w:p w:rsidR="00D43AA2" w:rsidRPr="00AE768E" w:rsidRDefault="00D43AA2" w:rsidP="00D43AA2">
            <w:pPr>
              <w:pStyle w:val="NoSpacing"/>
            </w:pPr>
            <w:r w:rsidRPr="00AE768E">
              <w:t>63_80000</w:t>
            </w:r>
          </w:p>
        </w:tc>
        <w:tc>
          <w:tcPr>
            <w:tcW w:w="1184" w:type="dxa"/>
          </w:tcPr>
          <w:p w:rsidR="00D43AA2" w:rsidRPr="00AE768E" w:rsidRDefault="00D43AA2" w:rsidP="00D43AA2">
            <w:pPr>
              <w:pStyle w:val="NoSpacing"/>
            </w:pPr>
            <w:r w:rsidRPr="00AE768E">
              <w:t>5.92E+02</w:t>
            </w:r>
          </w:p>
        </w:tc>
        <w:tc>
          <w:tcPr>
            <w:tcW w:w="1333" w:type="dxa"/>
          </w:tcPr>
          <w:p w:rsidR="00D43AA2" w:rsidRPr="00AE768E" w:rsidRDefault="00D43AA2" w:rsidP="00D43AA2">
            <w:pPr>
              <w:pStyle w:val="NoSpacing"/>
            </w:pPr>
            <w:r w:rsidRPr="00AE768E">
              <w:t>1.78E+04</w:t>
            </w:r>
          </w:p>
        </w:tc>
        <w:tc>
          <w:tcPr>
            <w:tcW w:w="1187" w:type="dxa"/>
          </w:tcPr>
          <w:p w:rsidR="00D43AA2" w:rsidRPr="00AE768E" w:rsidRDefault="00D43AA2" w:rsidP="00D43AA2">
            <w:pPr>
              <w:pStyle w:val="NoSpacing"/>
            </w:pPr>
            <w:r w:rsidRPr="00AE768E">
              <w:t>3.65E+01</w:t>
            </w:r>
          </w:p>
        </w:tc>
        <w:tc>
          <w:tcPr>
            <w:tcW w:w="1345" w:type="dxa"/>
          </w:tcPr>
          <w:p w:rsidR="00D43AA2" w:rsidRPr="00AE768E" w:rsidRDefault="00D43AA2" w:rsidP="00D43AA2">
            <w:pPr>
              <w:pStyle w:val="NoSpacing"/>
            </w:pPr>
            <w:r w:rsidRPr="00AE768E">
              <w:t>-182065015</w:t>
            </w:r>
          </w:p>
        </w:tc>
      </w:tr>
      <w:tr w:rsidR="00D43AA2" w:rsidRPr="00AE768E" w:rsidTr="00AE768E">
        <w:tc>
          <w:tcPr>
            <w:tcW w:w="1421" w:type="dxa"/>
          </w:tcPr>
          <w:p w:rsidR="00D43AA2" w:rsidRPr="00AE768E" w:rsidRDefault="00D43AA2" w:rsidP="00D43AA2">
            <w:pPr>
              <w:pStyle w:val="NoSpacing"/>
            </w:pPr>
            <w:r w:rsidRPr="00AE768E">
              <w:t>64_80000</w:t>
            </w:r>
          </w:p>
        </w:tc>
        <w:tc>
          <w:tcPr>
            <w:tcW w:w="1184" w:type="dxa"/>
          </w:tcPr>
          <w:p w:rsidR="00D43AA2" w:rsidRPr="00AE768E" w:rsidRDefault="00D43AA2" w:rsidP="00D43AA2">
            <w:pPr>
              <w:pStyle w:val="NoSpacing"/>
            </w:pPr>
            <w:r w:rsidRPr="00AE768E">
              <w:t>5.85E+02</w:t>
            </w:r>
          </w:p>
        </w:tc>
        <w:tc>
          <w:tcPr>
            <w:tcW w:w="1333" w:type="dxa"/>
          </w:tcPr>
          <w:p w:rsidR="00D43AA2" w:rsidRPr="00AE768E" w:rsidRDefault="00D43AA2" w:rsidP="00D43AA2">
            <w:pPr>
              <w:pStyle w:val="NoSpacing"/>
            </w:pPr>
            <w:r w:rsidRPr="00AE768E">
              <w:t>1.81E+04</w:t>
            </w:r>
          </w:p>
        </w:tc>
        <w:tc>
          <w:tcPr>
            <w:tcW w:w="1187" w:type="dxa"/>
          </w:tcPr>
          <w:p w:rsidR="00D43AA2" w:rsidRPr="00AE768E" w:rsidRDefault="00D43AA2" w:rsidP="00D43AA2">
            <w:pPr>
              <w:pStyle w:val="NoSpacing"/>
            </w:pPr>
            <w:r w:rsidRPr="00AE768E">
              <w:t>3.56E+01</w:t>
            </w:r>
          </w:p>
        </w:tc>
        <w:tc>
          <w:tcPr>
            <w:tcW w:w="1345" w:type="dxa"/>
          </w:tcPr>
          <w:p w:rsidR="00D43AA2" w:rsidRPr="00AE768E" w:rsidRDefault="00D43AA2" w:rsidP="00D43AA2">
            <w:pPr>
              <w:pStyle w:val="NoSpacing"/>
            </w:pPr>
            <w:r w:rsidRPr="00AE768E">
              <w:t>-180803872</w:t>
            </w:r>
          </w:p>
        </w:tc>
      </w:tr>
      <w:tr w:rsidR="00D43AA2" w:rsidRPr="00AE768E" w:rsidTr="00AE768E">
        <w:tc>
          <w:tcPr>
            <w:tcW w:w="1421" w:type="dxa"/>
          </w:tcPr>
          <w:p w:rsidR="00D43AA2" w:rsidRPr="00AE768E" w:rsidRDefault="00D43AA2" w:rsidP="00D43AA2">
            <w:pPr>
              <w:pStyle w:val="NoSpacing"/>
            </w:pPr>
            <w:r w:rsidRPr="00AE768E">
              <w:t>65_100000</w:t>
            </w:r>
          </w:p>
        </w:tc>
        <w:tc>
          <w:tcPr>
            <w:tcW w:w="1184" w:type="dxa"/>
          </w:tcPr>
          <w:p w:rsidR="00D43AA2" w:rsidRPr="00AE768E" w:rsidRDefault="00D43AA2" w:rsidP="00D43AA2">
            <w:pPr>
              <w:pStyle w:val="NoSpacing"/>
            </w:pPr>
            <w:r w:rsidRPr="00AE768E">
              <w:t>9.49E+02</w:t>
            </w:r>
          </w:p>
        </w:tc>
        <w:tc>
          <w:tcPr>
            <w:tcW w:w="1333" w:type="dxa"/>
          </w:tcPr>
          <w:p w:rsidR="00D43AA2" w:rsidRPr="00AE768E" w:rsidRDefault="00D43AA2" w:rsidP="00D43AA2">
            <w:pPr>
              <w:pStyle w:val="NoSpacing"/>
            </w:pPr>
            <w:r w:rsidRPr="00AE768E">
              <w:t>3.54E+04</w:t>
            </w:r>
          </w:p>
        </w:tc>
        <w:tc>
          <w:tcPr>
            <w:tcW w:w="1187" w:type="dxa"/>
          </w:tcPr>
          <w:p w:rsidR="00D43AA2" w:rsidRPr="00AE768E" w:rsidRDefault="00D43AA2" w:rsidP="00D43AA2">
            <w:pPr>
              <w:pStyle w:val="NoSpacing"/>
            </w:pPr>
            <w:r w:rsidRPr="00AE768E">
              <w:t>5.62E+01</w:t>
            </w:r>
          </w:p>
        </w:tc>
        <w:tc>
          <w:tcPr>
            <w:tcW w:w="1345" w:type="dxa"/>
          </w:tcPr>
          <w:p w:rsidR="00D43AA2" w:rsidRPr="00AE768E" w:rsidRDefault="00D43AA2" w:rsidP="00D43AA2">
            <w:pPr>
              <w:pStyle w:val="NoSpacing"/>
            </w:pPr>
            <w:r w:rsidRPr="00AE768E">
              <w:t>-230698391</w:t>
            </w:r>
          </w:p>
        </w:tc>
      </w:tr>
      <w:tr w:rsidR="00D43AA2" w:rsidRPr="00AE768E" w:rsidTr="00AE768E">
        <w:tc>
          <w:tcPr>
            <w:tcW w:w="1421" w:type="dxa"/>
          </w:tcPr>
          <w:p w:rsidR="00D43AA2" w:rsidRPr="00AE768E" w:rsidRDefault="00D43AA2" w:rsidP="00D43AA2">
            <w:pPr>
              <w:pStyle w:val="NoSpacing"/>
            </w:pPr>
            <w:r w:rsidRPr="00AE768E">
              <w:t>66_100000</w:t>
            </w:r>
          </w:p>
        </w:tc>
        <w:tc>
          <w:tcPr>
            <w:tcW w:w="1184" w:type="dxa"/>
          </w:tcPr>
          <w:p w:rsidR="00D43AA2" w:rsidRPr="00AE768E" w:rsidRDefault="00D43AA2" w:rsidP="00D43AA2">
            <w:pPr>
              <w:pStyle w:val="NoSpacing"/>
            </w:pPr>
            <w:r w:rsidRPr="00AE768E">
              <w:t>9.36E+02</w:t>
            </w:r>
          </w:p>
        </w:tc>
        <w:tc>
          <w:tcPr>
            <w:tcW w:w="1333" w:type="dxa"/>
          </w:tcPr>
          <w:p w:rsidR="00D43AA2" w:rsidRPr="00AE768E" w:rsidRDefault="00D43AA2" w:rsidP="00D43AA2">
            <w:pPr>
              <w:pStyle w:val="NoSpacing"/>
            </w:pPr>
            <w:r w:rsidRPr="00AE768E">
              <w:t>3.50E+04</w:t>
            </w:r>
          </w:p>
        </w:tc>
        <w:tc>
          <w:tcPr>
            <w:tcW w:w="1187" w:type="dxa"/>
          </w:tcPr>
          <w:p w:rsidR="00D43AA2" w:rsidRPr="00AE768E" w:rsidRDefault="00D43AA2" w:rsidP="00D43AA2">
            <w:pPr>
              <w:pStyle w:val="NoSpacing"/>
            </w:pPr>
            <w:r w:rsidRPr="00AE768E">
              <w:t>5.43E+01</w:t>
            </w:r>
          </w:p>
        </w:tc>
        <w:tc>
          <w:tcPr>
            <w:tcW w:w="1345" w:type="dxa"/>
          </w:tcPr>
          <w:p w:rsidR="00D43AA2" w:rsidRPr="00AE768E" w:rsidRDefault="00D43AA2" w:rsidP="00D43AA2">
            <w:pPr>
              <w:pStyle w:val="NoSpacing"/>
            </w:pPr>
            <w:r w:rsidRPr="00AE768E">
              <w:t>-230168572</w:t>
            </w:r>
          </w:p>
        </w:tc>
      </w:tr>
      <w:tr w:rsidR="00D43AA2" w:rsidRPr="00AE768E" w:rsidTr="00AE768E">
        <w:tc>
          <w:tcPr>
            <w:tcW w:w="1421" w:type="dxa"/>
          </w:tcPr>
          <w:p w:rsidR="00D43AA2" w:rsidRPr="00AE768E" w:rsidRDefault="00D43AA2" w:rsidP="00D43AA2">
            <w:pPr>
              <w:pStyle w:val="NoSpacing"/>
            </w:pPr>
            <w:r w:rsidRPr="00AE768E">
              <w:t>67_100000</w:t>
            </w:r>
          </w:p>
        </w:tc>
        <w:tc>
          <w:tcPr>
            <w:tcW w:w="1184" w:type="dxa"/>
          </w:tcPr>
          <w:p w:rsidR="00D43AA2" w:rsidRPr="00AE768E" w:rsidRDefault="00D43AA2" w:rsidP="00D43AA2">
            <w:pPr>
              <w:pStyle w:val="NoSpacing"/>
            </w:pPr>
            <w:r w:rsidRPr="00AE768E">
              <w:t>9.58E+02</w:t>
            </w:r>
          </w:p>
        </w:tc>
        <w:tc>
          <w:tcPr>
            <w:tcW w:w="1333" w:type="dxa"/>
          </w:tcPr>
          <w:p w:rsidR="00D43AA2" w:rsidRPr="00AE768E" w:rsidRDefault="00D43AA2" w:rsidP="00D43AA2">
            <w:pPr>
              <w:pStyle w:val="NoSpacing"/>
            </w:pPr>
            <w:r w:rsidRPr="00AE768E">
              <w:t>3.55E+04</w:t>
            </w:r>
          </w:p>
        </w:tc>
        <w:tc>
          <w:tcPr>
            <w:tcW w:w="1187" w:type="dxa"/>
          </w:tcPr>
          <w:p w:rsidR="00D43AA2" w:rsidRPr="00AE768E" w:rsidRDefault="00D43AA2" w:rsidP="00D43AA2">
            <w:pPr>
              <w:pStyle w:val="NoSpacing"/>
            </w:pPr>
            <w:r w:rsidRPr="00AE768E">
              <w:t>5.66E+01</w:t>
            </w:r>
          </w:p>
        </w:tc>
        <w:tc>
          <w:tcPr>
            <w:tcW w:w="1345" w:type="dxa"/>
          </w:tcPr>
          <w:p w:rsidR="00D43AA2" w:rsidRPr="00AE768E" w:rsidRDefault="00D43AA2" w:rsidP="00D43AA2">
            <w:pPr>
              <w:pStyle w:val="NoSpacing"/>
            </w:pPr>
            <w:r w:rsidRPr="00AE768E">
              <w:t>-231393935</w:t>
            </w:r>
          </w:p>
        </w:tc>
      </w:tr>
      <w:tr w:rsidR="00D43AA2" w:rsidRPr="009A4660" w:rsidTr="00AE768E">
        <w:tc>
          <w:tcPr>
            <w:tcW w:w="1421" w:type="dxa"/>
          </w:tcPr>
          <w:p w:rsidR="00D43AA2" w:rsidRPr="00AE768E" w:rsidRDefault="00D43AA2" w:rsidP="00D43AA2">
            <w:pPr>
              <w:pStyle w:val="NoSpacing"/>
            </w:pPr>
            <w:r w:rsidRPr="00AE768E">
              <w:t>68_100000</w:t>
            </w:r>
          </w:p>
        </w:tc>
        <w:tc>
          <w:tcPr>
            <w:tcW w:w="1184" w:type="dxa"/>
          </w:tcPr>
          <w:p w:rsidR="00D43AA2" w:rsidRPr="00AE768E" w:rsidRDefault="00D43AA2" w:rsidP="00D43AA2">
            <w:pPr>
              <w:pStyle w:val="NoSpacing"/>
            </w:pPr>
            <w:r w:rsidRPr="00AE768E">
              <w:t>9.38E+02</w:t>
            </w:r>
          </w:p>
        </w:tc>
        <w:tc>
          <w:tcPr>
            <w:tcW w:w="1333" w:type="dxa"/>
          </w:tcPr>
          <w:p w:rsidR="00D43AA2" w:rsidRPr="00AE768E" w:rsidRDefault="00D43AA2" w:rsidP="00D43AA2">
            <w:pPr>
              <w:pStyle w:val="NoSpacing"/>
            </w:pPr>
            <w:r w:rsidRPr="00AE768E">
              <w:t>3.51E+04</w:t>
            </w:r>
          </w:p>
        </w:tc>
        <w:tc>
          <w:tcPr>
            <w:tcW w:w="1187" w:type="dxa"/>
          </w:tcPr>
          <w:p w:rsidR="00D43AA2" w:rsidRPr="00AE768E" w:rsidRDefault="00D43AA2" w:rsidP="00D43AA2">
            <w:pPr>
              <w:pStyle w:val="NoSpacing"/>
            </w:pPr>
            <w:r w:rsidRPr="00AE768E">
              <w:t>5.42E+01</w:t>
            </w:r>
          </w:p>
        </w:tc>
        <w:tc>
          <w:tcPr>
            <w:tcW w:w="1345" w:type="dxa"/>
          </w:tcPr>
          <w:p w:rsidR="00D43AA2" w:rsidRPr="009A4660" w:rsidRDefault="00D43AA2" w:rsidP="00D43AA2">
            <w:pPr>
              <w:pStyle w:val="NoSpacing"/>
            </w:pPr>
            <w:r w:rsidRPr="00AE768E">
              <w:t>-231011693</w:t>
            </w:r>
          </w:p>
        </w:tc>
      </w:tr>
    </w:tbl>
    <w:p w:rsidR="00F57F2B" w:rsidRDefault="00F57F2B" w:rsidP="00B30325">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4404275</wp:posOffset>
            </wp:positionV>
            <wp:extent cx="5643880" cy="31235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3880" cy="312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Vediamo i risultati in forma grafica:</w:t>
      </w:r>
    </w:p>
    <w:p w:rsidR="003B375B" w:rsidRDefault="003B375B" w:rsidP="00B30325">
      <w:r>
        <w:t xml:space="preserve">(I singoli punti sono ottenuti calcolando la media dei tempi) </w:t>
      </w:r>
      <w:bookmarkStart w:id="0" w:name="_GoBack"/>
      <w:bookmarkEnd w:id="0"/>
    </w:p>
    <w:p w:rsidR="009E6D0F" w:rsidRDefault="009E6D0F" w:rsidP="00B30325">
      <w:r>
        <w:rPr>
          <w:noProof/>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747309</wp:posOffset>
            </wp:positionV>
            <wp:extent cx="5670550" cy="3138170"/>
            <wp:effectExtent l="0" t="0" r="635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055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0325">
        <w:t xml:space="preserve">È evidente come la </w:t>
      </w:r>
      <w:r>
        <w:t>differenza di complessit</w:t>
      </w:r>
      <w:r>
        <w:rPr>
          <w:lang w:val="it-IT"/>
        </w:rPr>
        <w:t>à tra gli algoritmi</w:t>
      </w:r>
      <w:r>
        <w:t>; infatti la complessit</w:t>
      </w:r>
      <w:r>
        <w:rPr>
          <w:lang w:val="it-IT"/>
        </w:rPr>
        <w:t xml:space="preserve">à di Kruskal naive è </w:t>
      </w:r>
      <m:oMath>
        <m:r>
          <w:rPr>
            <w:rFonts w:ascii="Latin Modern Math" w:hAnsi="Latin Modern Math"/>
            <w:lang w:val="it-IT"/>
          </w:rPr>
          <m:t>O(mn)</m:t>
        </m:r>
      </m:oMath>
      <w:r>
        <w:rPr>
          <w:rFonts w:eastAsiaTheme="minorEastAsia"/>
          <w:lang w:val="it-IT"/>
        </w:rPr>
        <w:t xml:space="preserve"> contro la complessità degli altri 2 algoritmi</w:t>
      </w:r>
      <w:r>
        <w:rPr>
          <w:rFonts w:eastAsiaTheme="minorEastAsia"/>
        </w:rPr>
        <w:t xml:space="preserve">: </w:t>
      </w:r>
      <m:oMath>
        <m:r>
          <w:rPr>
            <w:rFonts w:ascii="Latin Modern Math" w:eastAsiaTheme="minorEastAsia" w:hAnsi="Latin Modern Math"/>
          </w:rPr>
          <m:t>O(m</m:t>
        </m:r>
        <m:func>
          <m:funcPr>
            <m:ctrlPr>
              <w:rPr>
                <w:rFonts w:ascii="Latin Modern Math" w:eastAsiaTheme="minorEastAsia" w:hAnsi="Latin Modern Math"/>
                <w:i/>
              </w:rPr>
            </m:ctrlPr>
          </m:funcPr>
          <m:fName>
            <m:r>
              <m:rPr>
                <m:sty m:val="p"/>
              </m:rPr>
              <w:rPr>
                <w:rFonts w:ascii="Latin Modern Math" w:eastAsiaTheme="minorEastAsia" w:hAnsi="Latin Modern Math"/>
              </w:rPr>
              <m:t>log</m:t>
            </m:r>
          </m:fName>
          <m:e>
            <m:r>
              <w:rPr>
                <w:rFonts w:ascii="Latin Modern Math" w:eastAsiaTheme="minorEastAsia" w:hAnsi="Latin Modern Math"/>
              </w:rPr>
              <m:t>n</m:t>
            </m:r>
          </m:e>
        </m:func>
        <m:r>
          <w:rPr>
            <w:rFonts w:ascii="Latin Modern Math" w:eastAsiaTheme="minorEastAsia" w:hAnsi="Latin Modern Math"/>
          </w:rPr>
          <m:t>)</m:t>
        </m:r>
      </m:oMath>
      <w:r>
        <w:rPr>
          <w:rFonts w:eastAsiaTheme="minorEastAsia"/>
        </w:rPr>
        <w:t>.</w:t>
      </w:r>
      <w:r w:rsidR="00B30325">
        <w:t xml:space="preserve"> Vediamo più da vicino l’algoritmo di Prim e la versione con Union Find dell’algoritmo di Kruskal:</w:t>
      </w:r>
    </w:p>
    <w:p w:rsidR="00F57F2B" w:rsidRDefault="009E6D0F" w:rsidP="00B30325">
      <w:r>
        <w:rPr>
          <w:noProof/>
        </w:rPr>
        <w:drawing>
          <wp:anchor distT="0" distB="0" distL="114300" distR="114300" simplePos="0" relativeHeight="251660288" behindDoc="0" locked="0" layoutInCell="1" allowOverlap="1">
            <wp:simplePos x="0" y="0"/>
            <wp:positionH relativeFrom="margin">
              <wp:align>center</wp:align>
            </wp:positionH>
            <wp:positionV relativeFrom="margin">
              <wp:posOffset>4416378</wp:posOffset>
            </wp:positionV>
            <wp:extent cx="5696585" cy="31521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6585" cy="315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F2B">
        <w:t>Usiamo la scala logaritmica per vedere meglio cosa succede quando i grafi sono piccoli:</w:t>
      </w:r>
    </w:p>
    <w:p w:rsidR="00F57F2B" w:rsidRDefault="00F57F2B" w:rsidP="00F57F2B">
      <w:pPr>
        <w:pStyle w:val="Heading1"/>
      </w:pPr>
      <w:r>
        <w:lastRenderedPageBreak/>
        <w:t>Domanda 2 – Conclusioni</w:t>
      </w:r>
    </w:p>
    <w:p w:rsidR="00F57F2B" w:rsidRDefault="00F57F2B" w:rsidP="00F57F2B">
      <w:pPr>
        <w:rPr>
          <w:lang w:val="it-IT"/>
        </w:rPr>
      </w:pPr>
      <w:r>
        <w:t xml:space="preserve">Dai risultati </w:t>
      </w:r>
      <w:r>
        <w:rPr>
          <w:lang w:val="it-IT"/>
        </w:rPr>
        <w:t>è evidente la differenza di complessità temporale tra la versione naive dell’algoritmo di Kruskal</w:t>
      </w:r>
      <w:r w:rsidR="00F40617">
        <w:rPr>
          <w:lang w:val="it-IT"/>
        </w:rPr>
        <w:t xml:space="preserve"> </w:t>
      </w:r>
      <m:oMath>
        <m:r>
          <w:rPr>
            <w:rFonts w:ascii="Latin Modern Math" w:hAnsi="Latin Modern Math"/>
            <w:lang w:val="it-IT"/>
          </w:rPr>
          <m:t>O(mn)</m:t>
        </m:r>
      </m:oMath>
      <w:r>
        <w:rPr>
          <w:lang w:val="it-IT"/>
        </w:rPr>
        <w:t xml:space="preserve"> e gli altri due algoritmi</w:t>
      </w:r>
      <w:r w:rsidR="00F40617">
        <w:rPr>
          <w:lang w:val="it-IT"/>
        </w:rPr>
        <w:t xml:space="preserve"> </w:t>
      </w:r>
      <m:oMath>
        <m:r>
          <w:rPr>
            <w:rFonts w:ascii="Latin Modern Math" w:hAnsi="Latin Modern Math"/>
            <w:lang w:val="it-IT"/>
          </w:rPr>
          <m:t>O(m</m:t>
        </m:r>
        <m:func>
          <m:funcPr>
            <m:ctrlPr>
              <w:rPr>
                <w:rFonts w:ascii="Latin Modern Math" w:hAnsi="Latin Modern Math"/>
                <w:i/>
                <w:lang w:val="it-IT"/>
              </w:rPr>
            </m:ctrlPr>
          </m:funcPr>
          <m:fName>
            <m:r>
              <m:rPr>
                <m:sty m:val="p"/>
              </m:rPr>
              <w:rPr>
                <w:rFonts w:ascii="Latin Modern Math" w:hAnsi="Latin Modern Math"/>
                <w:lang w:val="it-IT"/>
              </w:rPr>
              <m:t>log</m:t>
            </m:r>
          </m:fName>
          <m:e>
            <m:r>
              <w:rPr>
                <w:rFonts w:ascii="Latin Modern Math" w:hAnsi="Latin Modern Math"/>
                <w:lang w:val="it-IT"/>
              </w:rPr>
              <m:t>n</m:t>
            </m:r>
          </m:e>
        </m:func>
        <m:r>
          <w:rPr>
            <w:rFonts w:ascii="Latin Modern Math" w:hAnsi="Latin Modern Math"/>
            <w:lang w:val="it-IT"/>
          </w:rPr>
          <m:t>)</m:t>
        </m:r>
      </m:oMath>
      <w:r>
        <w:rPr>
          <w:lang w:val="it-IT"/>
        </w:rPr>
        <w:t xml:space="preserve">. Infatti, per un grafo </w:t>
      </w:r>
      <w:r w:rsidR="006E09A3">
        <w:rPr>
          <w:lang w:val="it-IT"/>
        </w:rPr>
        <w:t xml:space="preserve">con 100k nodi, l’algoritmo di Kruskal versione naive impiega circa 9.7 ore mentre la versione dell’algoritmo che usa Union Find ci mette 54 secondi. </w:t>
      </w:r>
    </w:p>
    <w:p w:rsidR="00B57AB7" w:rsidRDefault="00B57AB7" w:rsidP="00F57F2B">
      <w:pPr>
        <w:rPr>
          <w:lang w:val="it-IT"/>
        </w:rPr>
      </w:pPr>
      <w:r>
        <w:rPr>
          <w:lang w:val="it-IT"/>
        </w:rPr>
        <w:t>Mi aspetto un buon margine di miglioramento usando un linguaggio di programmazione più orientato alle prestazioni.</w:t>
      </w:r>
    </w:p>
    <w:p w:rsidR="006E09A3" w:rsidRDefault="006E09A3" w:rsidP="00F57F2B">
      <w:pPr>
        <w:rPr>
          <w:lang w:val="it-IT"/>
        </w:rPr>
      </w:pPr>
      <w:r>
        <w:rPr>
          <w:lang w:val="it-IT"/>
        </w:rPr>
        <w:t>Confrontando l’algoritmo di Kruskal e l’algoritmo di Prim, l’algoritmo di Kruskal si comporta consistentemente meglio dal punto di vista temporale</w:t>
      </w:r>
      <w:r>
        <w:t>; l</w:t>
      </w:r>
      <w:r>
        <w:rPr>
          <w:lang w:val="it-IT"/>
        </w:rPr>
        <w:t xml:space="preserve">’algoritmo di Kruskal che usa Union Find è il più efficente (temporalmente) dei tre. </w:t>
      </w:r>
    </w:p>
    <w:p w:rsidR="006E09A3" w:rsidRDefault="006E09A3" w:rsidP="00F57F2B">
      <w:pPr>
        <w:rPr>
          <w:lang w:val="it-IT"/>
        </w:rPr>
      </w:pPr>
      <w:r>
        <w:rPr>
          <w:lang w:val="it-IT"/>
        </w:rPr>
        <w:t xml:space="preserve">Tuttavia, poichè ho usato Heap allo stesso modo in tutti e 3 gli algoritmi, almeno per la mia implementazione è possibile dire che l’algoritmo di Kruskal necessita di più memoria rispetto all’algoritmo di Prim. </w:t>
      </w:r>
    </w:p>
    <w:p w:rsidR="00744DB0" w:rsidRPr="006E09A3" w:rsidRDefault="00744DB0" w:rsidP="00F57F2B">
      <w:pPr>
        <w:rPr>
          <w:lang w:val="it-IT"/>
        </w:rPr>
      </w:pPr>
      <w:r>
        <w:rPr>
          <w:lang w:val="it-IT"/>
        </w:rPr>
        <w:t>Dato un grafo con 100k nodi, l’algoritmo di Prim impiega circa 0.27 ore per ottenere l’MST sul grafo. È possibile immaginare delle applicazioni a memoria limitata (ad esempio la navigazione di un rover su marte) in cui le limitazioni a livello temporale non sono altrettanto stringenti e l’algoritmo di Prim potrebbe essere più appropriato dell’algoritmo di Kruskal.</w:t>
      </w:r>
    </w:p>
    <w:sectPr w:rsidR="00744DB0" w:rsidRPr="006E09A3" w:rsidSect="00C0136A">
      <w:footerReference w:type="default" r:id="rId11"/>
      <w:pgSz w:w="12240" w:h="15840"/>
      <w:pgMar w:top="1440" w:right="2880" w:bottom="1440" w:left="2880" w:header="720" w:footer="179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9FD" w:rsidRDefault="00DA59FD" w:rsidP="00F95255">
      <w:r>
        <w:separator/>
      </w:r>
    </w:p>
  </w:endnote>
  <w:endnote w:type="continuationSeparator" w:id="0">
    <w:p w:rsidR="00DA59FD" w:rsidRDefault="00DA59FD"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68E" w:rsidRDefault="00AE768E" w:rsidP="00F95255">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9FD" w:rsidRPr="00266D36" w:rsidRDefault="00DA59FD" w:rsidP="00266D36">
      <w:pPr>
        <w:spacing w:after="0"/>
        <w:rPr>
          <w:sz w:val="18"/>
        </w:rPr>
      </w:pPr>
      <w:r w:rsidRPr="00266D36">
        <w:rPr>
          <w:sz w:val="18"/>
        </w:rPr>
        <w:separator/>
      </w:r>
    </w:p>
  </w:footnote>
  <w:footnote w:type="continuationSeparator" w:id="0">
    <w:p w:rsidR="00DA59FD" w:rsidRDefault="00DA59FD" w:rsidP="00F95255">
      <w:r>
        <w:continuationSeparator/>
      </w:r>
    </w:p>
  </w:footnote>
  <w:footnote w:type="continuationNotice" w:id="1">
    <w:p w:rsidR="00DA59FD" w:rsidRDefault="00DA59FD">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A632428"/>
    <w:multiLevelType w:val="hybridMultilevel"/>
    <w:tmpl w:val="A15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85B72AE"/>
    <w:multiLevelType w:val="hybridMultilevel"/>
    <w:tmpl w:val="BFC8F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363C5233"/>
    <w:multiLevelType w:val="multilevel"/>
    <w:tmpl w:val="8DE61AAA"/>
    <w:numStyleLink w:val="Enumerate"/>
  </w:abstractNum>
  <w:abstractNum w:abstractNumId="23" w15:restartNumberingAfterBreak="0">
    <w:nsid w:val="3F2A7AF5"/>
    <w:multiLevelType w:val="multilevel"/>
    <w:tmpl w:val="8DE61AAA"/>
    <w:numStyleLink w:val="Enumerate"/>
  </w:abstractNum>
  <w:abstractNum w:abstractNumId="24" w15:restartNumberingAfterBreak="0">
    <w:nsid w:val="50703152"/>
    <w:multiLevelType w:val="multilevel"/>
    <w:tmpl w:val="59489428"/>
    <w:numStyleLink w:val="Itemize"/>
  </w:abstractNum>
  <w:abstractNum w:abstractNumId="25" w15:restartNumberingAfterBreak="0">
    <w:nsid w:val="5180635D"/>
    <w:multiLevelType w:val="multilevel"/>
    <w:tmpl w:val="8DE61AAA"/>
    <w:numStyleLink w:val="Enumerate"/>
  </w:abstractNum>
  <w:abstractNum w:abstractNumId="26"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A326C"/>
    <w:multiLevelType w:val="multilevel"/>
    <w:tmpl w:val="8DE61AAA"/>
    <w:numStyleLink w:val="Enumerate"/>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F7F49"/>
    <w:multiLevelType w:val="hybridMultilevel"/>
    <w:tmpl w:val="CBD65EE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6"/>
  </w:num>
  <w:num w:numId="13">
    <w:abstractNumId w:val="30"/>
  </w:num>
  <w:num w:numId="14">
    <w:abstractNumId w:val="20"/>
  </w:num>
  <w:num w:numId="15">
    <w:abstractNumId w:val="21"/>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5"/>
  </w:num>
  <w:num w:numId="24">
    <w:abstractNumId w:val="29"/>
  </w:num>
  <w:num w:numId="25">
    <w:abstractNumId w:val="15"/>
  </w:num>
  <w:num w:numId="26">
    <w:abstractNumId w:val="10"/>
  </w:num>
  <w:num w:numId="27">
    <w:abstractNumId w:val="23"/>
  </w:num>
  <w:num w:numId="28">
    <w:abstractNumId w:val="11"/>
  </w:num>
  <w:num w:numId="29">
    <w:abstractNumId w:val="22"/>
  </w:num>
  <w:num w:numId="30">
    <w:abstractNumId w:val="16"/>
  </w:num>
  <w:num w:numId="31">
    <w:abstractNumId w:val="18"/>
  </w:num>
  <w:num w:numId="32">
    <w:abstractNumId w:val="27"/>
  </w:num>
  <w:num w:numId="33">
    <w:abstractNumId w:val="14"/>
  </w:num>
  <w:num w:numId="34">
    <w:abstractNumId w:val="24"/>
  </w:num>
  <w:num w:numId="35">
    <w:abstractNumId w:val="12"/>
  </w:num>
  <w:num w:numId="36">
    <w:abstractNumId w:val="19"/>
  </w:num>
  <w:num w:numId="37">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275"/>
    <w:rsid w:val="00003BCD"/>
    <w:rsid w:val="000067C9"/>
    <w:rsid w:val="00011C8B"/>
    <w:rsid w:val="000158C5"/>
    <w:rsid w:val="00015A0C"/>
    <w:rsid w:val="000209D9"/>
    <w:rsid w:val="0003303E"/>
    <w:rsid w:val="000400AC"/>
    <w:rsid w:val="00060D8F"/>
    <w:rsid w:val="0006225D"/>
    <w:rsid w:val="000700CD"/>
    <w:rsid w:val="0007014F"/>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964E2"/>
    <w:rsid w:val="001A0D54"/>
    <w:rsid w:val="001A50E8"/>
    <w:rsid w:val="001B16D7"/>
    <w:rsid w:val="001C5AC3"/>
    <w:rsid w:val="001E0697"/>
    <w:rsid w:val="001E449B"/>
    <w:rsid w:val="0021065C"/>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E1C63"/>
    <w:rsid w:val="00312BD7"/>
    <w:rsid w:val="00322C54"/>
    <w:rsid w:val="003450B4"/>
    <w:rsid w:val="003575C3"/>
    <w:rsid w:val="003625D5"/>
    <w:rsid w:val="00367873"/>
    <w:rsid w:val="00374FE7"/>
    <w:rsid w:val="00376DBA"/>
    <w:rsid w:val="00387765"/>
    <w:rsid w:val="003909C8"/>
    <w:rsid w:val="003A604E"/>
    <w:rsid w:val="003B375B"/>
    <w:rsid w:val="003D3FB6"/>
    <w:rsid w:val="003E2C91"/>
    <w:rsid w:val="004017E6"/>
    <w:rsid w:val="00401834"/>
    <w:rsid w:val="00433D1D"/>
    <w:rsid w:val="00433E07"/>
    <w:rsid w:val="004437ED"/>
    <w:rsid w:val="004470BC"/>
    <w:rsid w:val="0045016A"/>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4615C"/>
    <w:rsid w:val="00552928"/>
    <w:rsid w:val="00564D90"/>
    <w:rsid w:val="005655A8"/>
    <w:rsid w:val="00567772"/>
    <w:rsid w:val="00573F65"/>
    <w:rsid w:val="00581F70"/>
    <w:rsid w:val="00590D07"/>
    <w:rsid w:val="005C26B0"/>
    <w:rsid w:val="005D68B9"/>
    <w:rsid w:val="005E051A"/>
    <w:rsid w:val="005E3CD7"/>
    <w:rsid w:val="005E4867"/>
    <w:rsid w:val="005F354D"/>
    <w:rsid w:val="005F5915"/>
    <w:rsid w:val="00601FA3"/>
    <w:rsid w:val="00615E80"/>
    <w:rsid w:val="00623814"/>
    <w:rsid w:val="00635D4E"/>
    <w:rsid w:val="00683989"/>
    <w:rsid w:val="00695595"/>
    <w:rsid w:val="00697B2C"/>
    <w:rsid w:val="006A7A99"/>
    <w:rsid w:val="006B2D5D"/>
    <w:rsid w:val="006B657A"/>
    <w:rsid w:val="006C004E"/>
    <w:rsid w:val="006C04DC"/>
    <w:rsid w:val="006C0640"/>
    <w:rsid w:val="006D1026"/>
    <w:rsid w:val="006E09A3"/>
    <w:rsid w:val="00712366"/>
    <w:rsid w:val="00727BC4"/>
    <w:rsid w:val="00727CBC"/>
    <w:rsid w:val="00744DB0"/>
    <w:rsid w:val="0075082A"/>
    <w:rsid w:val="00751216"/>
    <w:rsid w:val="00751AA6"/>
    <w:rsid w:val="00755218"/>
    <w:rsid w:val="0075640E"/>
    <w:rsid w:val="00775C8E"/>
    <w:rsid w:val="00784D58"/>
    <w:rsid w:val="00787C96"/>
    <w:rsid w:val="0079324A"/>
    <w:rsid w:val="007B2249"/>
    <w:rsid w:val="007D463C"/>
    <w:rsid w:val="007F2F27"/>
    <w:rsid w:val="007F5476"/>
    <w:rsid w:val="00814777"/>
    <w:rsid w:val="008217B3"/>
    <w:rsid w:val="00824069"/>
    <w:rsid w:val="00882F9C"/>
    <w:rsid w:val="00891B45"/>
    <w:rsid w:val="00892550"/>
    <w:rsid w:val="008A1781"/>
    <w:rsid w:val="008A3368"/>
    <w:rsid w:val="008A55A8"/>
    <w:rsid w:val="008A56F7"/>
    <w:rsid w:val="008A654D"/>
    <w:rsid w:val="008B47E0"/>
    <w:rsid w:val="008C6F4B"/>
    <w:rsid w:val="008D2C2C"/>
    <w:rsid w:val="008D6863"/>
    <w:rsid w:val="008E1CF8"/>
    <w:rsid w:val="0090445E"/>
    <w:rsid w:val="009133D6"/>
    <w:rsid w:val="00923E96"/>
    <w:rsid w:val="00942F8A"/>
    <w:rsid w:val="00953275"/>
    <w:rsid w:val="00960ABB"/>
    <w:rsid w:val="0096779F"/>
    <w:rsid w:val="0099211F"/>
    <w:rsid w:val="009967C8"/>
    <w:rsid w:val="009A170A"/>
    <w:rsid w:val="009A4660"/>
    <w:rsid w:val="009B0E3B"/>
    <w:rsid w:val="009B0ED9"/>
    <w:rsid w:val="009B649E"/>
    <w:rsid w:val="009B79D5"/>
    <w:rsid w:val="009D07EF"/>
    <w:rsid w:val="009E108D"/>
    <w:rsid w:val="009E6D0F"/>
    <w:rsid w:val="00A141EB"/>
    <w:rsid w:val="00A144D1"/>
    <w:rsid w:val="00A17C26"/>
    <w:rsid w:val="00A20262"/>
    <w:rsid w:val="00A32984"/>
    <w:rsid w:val="00A509AA"/>
    <w:rsid w:val="00A67452"/>
    <w:rsid w:val="00A70274"/>
    <w:rsid w:val="00A7608A"/>
    <w:rsid w:val="00A817D9"/>
    <w:rsid w:val="00A922F9"/>
    <w:rsid w:val="00AA11C5"/>
    <w:rsid w:val="00AB0692"/>
    <w:rsid w:val="00AB25FB"/>
    <w:rsid w:val="00AE1832"/>
    <w:rsid w:val="00AE38AA"/>
    <w:rsid w:val="00AE5261"/>
    <w:rsid w:val="00AE60B4"/>
    <w:rsid w:val="00AE768E"/>
    <w:rsid w:val="00AF3739"/>
    <w:rsid w:val="00AF62F2"/>
    <w:rsid w:val="00B030A8"/>
    <w:rsid w:val="00B05256"/>
    <w:rsid w:val="00B10F97"/>
    <w:rsid w:val="00B21E27"/>
    <w:rsid w:val="00B26BA2"/>
    <w:rsid w:val="00B30325"/>
    <w:rsid w:val="00B57AB7"/>
    <w:rsid w:val="00B82E41"/>
    <w:rsid w:val="00B86B75"/>
    <w:rsid w:val="00B955E5"/>
    <w:rsid w:val="00B97119"/>
    <w:rsid w:val="00BB611A"/>
    <w:rsid w:val="00BC48D5"/>
    <w:rsid w:val="00C0136A"/>
    <w:rsid w:val="00C111DC"/>
    <w:rsid w:val="00C26B72"/>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11F1E"/>
    <w:rsid w:val="00D347DF"/>
    <w:rsid w:val="00D34848"/>
    <w:rsid w:val="00D36013"/>
    <w:rsid w:val="00D415AE"/>
    <w:rsid w:val="00D43AA2"/>
    <w:rsid w:val="00D46F1E"/>
    <w:rsid w:val="00D60E87"/>
    <w:rsid w:val="00D62916"/>
    <w:rsid w:val="00D9705B"/>
    <w:rsid w:val="00DA59FD"/>
    <w:rsid w:val="00DB12D1"/>
    <w:rsid w:val="00DE6579"/>
    <w:rsid w:val="00E017CE"/>
    <w:rsid w:val="00E031D6"/>
    <w:rsid w:val="00E121C9"/>
    <w:rsid w:val="00E20672"/>
    <w:rsid w:val="00E315A3"/>
    <w:rsid w:val="00E41067"/>
    <w:rsid w:val="00E675E4"/>
    <w:rsid w:val="00E83EFE"/>
    <w:rsid w:val="00E859B2"/>
    <w:rsid w:val="00E8649C"/>
    <w:rsid w:val="00EB7732"/>
    <w:rsid w:val="00ED02E2"/>
    <w:rsid w:val="00ED0A56"/>
    <w:rsid w:val="00ED4779"/>
    <w:rsid w:val="00EE777D"/>
    <w:rsid w:val="00F001C1"/>
    <w:rsid w:val="00F10149"/>
    <w:rsid w:val="00F27D47"/>
    <w:rsid w:val="00F40617"/>
    <w:rsid w:val="00F44C0B"/>
    <w:rsid w:val="00F535DE"/>
    <w:rsid w:val="00F57F2B"/>
    <w:rsid w:val="00F664EA"/>
    <w:rsid w:val="00F721EA"/>
    <w:rsid w:val="00F758DD"/>
    <w:rsid w:val="00F86B44"/>
    <w:rsid w:val="00F95255"/>
    <w:rsid w:val="00F95C2A"/>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249EA"/>
  <w15:docId w15:val="{A320441B-757B-41D3-B32F-E5D86E56F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7">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387765"/>
    <w:pPr>
      <w:tabs>
        <w:tab w:val="right" w:pos="7200"/>
      </w:tabs>
      <w:spacing w:before="180" w:after="180" w:line="204" w:lineRule="auto"/>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before="120"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after="36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clear" w:pos="7200"/>
        <w:tab w:val="left" w:pos="468"/>
        <w:tab w:val="left" w:pos="927"/>
        <w:tab w:val="left" w:pos="1395"/>
        <w:tab w:val="left" w:pos="1845"/>
        <w:tab w:val="left" w:pos="2322"/>
      </w:tabs>
      <w:wordWrap w:val="0"/>
      <w:spacing w:line="240" w:lineRule="auto"/>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 w:val="right" w:pos="936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 w:val="right" w:pos="936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tabs>
        <w:tab w:val="clear" w:pos="7200"/>
      </w:tabs>
      <w:spacing w:before="120"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before="120"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pPr>
      <w:spacing w:line="240" w:lineRule="auto"/>
    </w:pPr>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074">
      <w:bodyDiv w:val="1"/>
      <w:marLeft w:val="0"/>
      <w:marRight w:val="0"/>
      <w:marTop w:val="0"/>
      <w:marBottom w:val="0"/>
      <w:divBdr>
        <w:top w:val="none" w:sz="0" w:space="0" w:color="auto"/>
        <w:left w:val="none" w:sz="0" w:space="0" w:color="auto"/>
        <w:bottom w:val="none" w:sz="0" w:space="0" w:color="auto"/>
        <w:right w:val="none" w:sz="0" w:space="0" w:color="auto"/>
      </w:divBdr>
    </w:div>
    <w:div w:id="493304970">
      <w:bodyDiv w:val="1"/>
      <w:marLeft w:val="0"/>
      <w:marRight w:val="0"/>
      <w:marTop w:val="0"/>
      <w:marBottom w:val="0"/>
      <w:divBdr>
        <w:top w:val="none" w:sz="0" w:space="0" w:color="auto"/>
        <w:left w:val="none" w:sz="0" w:space="0" w:color="auto"/>
        <w:bottom w:val="none" w:sz="0" w:space="0" w:color="auto"/>
        <w:right w:val="none" w:sz="0" w:space="0" w:color="auto"/>
      </w:divBdr>
    </w:div>
    <w:div w:id="716858947">
      <w:bodyDiv w:val="1"/>
      <w:marLeft w:val="0"/>
      <w:marRight w:val="0"/>
      <w:marTop w:val="0"/>
      <w:marBottom w:val="0"/>
      <w:divBdr>
        <w:top w:val="none" w:sz="0" w:space="0" w:color="auto"/>
        <w:left w:val="none" w:sz="0" w:space="0" w:color="auto"/>
        <w:bottom w:val="none" w:sz="0" w:space="0" w:color="auto"/>
        <w:right w:val="none" w:sz="0" w:space="0" w:color="auto"/>
      </w:divBdr>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ocuments\Custom%20Office%20Templates\WordTeX%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C75A8DADF94E6582FA089F31101ED2"/>
        <w:category>
          <w:name w:val="General"/>
          <w:gallery w:val="placeholder"/>
        </w:category>
        <w:types>
          <w:type w:val="bbPlcHdr"/>
        </w:types>
        <w:behaviors>
          <w:behavior w:val="content"/>
        </w:behaviors>
        <w:guid w:val="{1468777E-092E-43A7-90D9-BEE2D733B4BE}"/>
      </w:docPartPr>
      <w:docPartBody>
        <w:p w:rsidR="00710C07" w:rsidRDefault="00710C07">
          <w:pPr>
            <w:pStyle w:val="B3C75A8DADF94E6582FA089F31101ED2"/>
          </w:pPr>
          <w:r>
            <w:t>WordTeX Template Version 1.0</w:t>
          </w:r>
        </w:p>
      </w:docPartBody>
    </w:docPart>
    <w:docPart>
      <w:docPartPr>
        <w:name w:val="768BD7405D6849ABBF66EAA07A58189E"/>
        <w:category>
          <w:name w:val="General"/>
          <w:gallery w:val="placeholder"/>
        </w:category>
        <w:types>
          <w:type w:val="bbPlcHdr"/>
        </w:types>
        <w:behaviors>
          <w:behavior w:val="content"/>
        </w:behaviors>
        <w:guid w:val="{7CF3DB9C-9CD7-4C8D-ADA0-FC3E769D8950}"/>
      </w:docPartPr>
      <w:docPartBody>
        <w:p w:rsidR="00710C07" w:rsidRDefault="00710C07">
          <w:pPr>
            <w:pStyle w:val="768BD7405D6849ABBF66EAA07A58189E"/>
          </w:pPr>
          <w:r>
            <w:t>Author One</w:t>
          </w:r>
        </w:p>
      </w:docPartBody>
    </w:docPart>
    <w:docPart>
      <w:docPartPr>
        <w:name w:val="991FDC1DE7EC492EB7D0BB3B66E356D9"/>
        <w:category>
          <w:name w:val="General"/>
          <w:gallery w:val="placeholder"/>
        </w:category>
        <w:types>
          <w:type w:val="bbPlcHdr"/>
        </w:types>
        <w:behaviors>
          <w:behavior w:val="content"/>
        </w:behaviors>
        <w:guid w:val="{D2F162E4-D068-42A2-AC2F-018B93158D99}"/>
      </w:docPartPr>
      <w:docPartBody>
        <w:p w:rsidR="00710C07" w:rsidRDefault="00710C07">
          <w:pPr>
            <w:pStyle w:val="991FDC1DE7EC492EB7D0BB3B66E356D9"/>
          </w:pPr>
          <w:r>
            <w:t>Section Heading</w:t>
          </w:r>
        </w:p>
      </w:docPartBody>
    </w:docPart>
    <w:docPart>
      <w:docPartPr>
        <w:name w:val="EA6CD07FBD95444286E927636E078C94"/>
        <w:category>
          <w:name w:val="General"/>
          <w:gallery w:val="placeholder"/>
        </w:category>
        <w:types>
          <w:type w:val="bbPlcHdr"/>
        </w:types>
        <w:behaviors>
          <w:behavior w:val="content"/>
        </w:behaviors>
        <w:guid w:val="{D2278C64-12F0-4010-ACB2-69876E64E665}"/>
      </w:docPartPr>
      <w:docPartBody>
        <w:p w:rsidR="00710C07" w:rsidRDefault="00710C07">
          <w:pPr>
            <w:pStyle w:val="EA6CD07FBD95444286E927636E078C94"/>
          </w:pPr>
          <w:r>
            <w:t>Subsection Heading</w:t>
          </w:r>
        </w:p>
      </w:docPartBody>
    </w:docPart>
    <w:docPart>
      <w:docPartPr>
        <w:name w:val="96191D8470DA4AD6B203A387A1CEE4E6"/>
        <w:category>
          <w:name w:val="General"/>
          <w:gallery w:val="placeholder"/>
        </w:category>
        <w:types>
          <w:type w:val="bbPlcHdr"/>
        </w:types>
        <w:behaviors>
          <w:behavior w:val="content"/>
        </w:behaviors>
        <w:guid w:val="{AA8BC8DA-5D71-40E8-A606-033669603F3A}"/>
      </w:docPartPr>
      <w:docPartBody>
        <w:p w:rsidR="00710C07" w:rsidRDefault="00710C07">
          <w:pPr>
            <w:pStyle w:val="96191D8470DA4AD6B203A387A1CEE4E6"/>
          </w:pPr>
          <w:r>
            <w:t>Next Subsection</w:t>
          </w:r>
        </w:p>
      </w:docPartBody>
    </w:docPart>
    <w:docPart>
      <w:docPartPr>
        <w:name w:val="568BFE71F24246F0BB13B5EF971B9084"/>
        <w:category>
          <w:name w:val="General"/>
          <w:gallery w:val="placeholder"/>
        </w:category>
        <w:types>
          <w:type w:val="bbPlcHdr"/>
        </w:types>
        <w:behaviors>
          <w:behavior w:val="content"/>
        </w:behaviors>
        <w:guid w:val="{96515F30-9B6E-4181-ACF4-9FF00E87B88A}"/>
      </w:docPartPr>
      <w:docPartBody>
        <w:p w:rsidR="00710C07" w:rsidRDefault="00710C07">
          <w:pPr>
            <w:pStyle w:val="568BFE71F24246F0BB13B5EF971B9084"/>
          </w:pPr>
          <w:r>
            <w:t>Header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C07"/>
    <w:rsid w:val="000503EA"/>
    <w:rsid w:val="00703647"/>
    <w:rsid w:val="00710C07"/>
    <w:rsid w:val="007B040D"/>
    <w:rsid w:val="008429B7"/>
    <w:rsid w:val="00BF2C7D"/>
    <w:rsid w:val="00CD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C75A8DADF94E6582FA089F31101ED2">
    <w:name w:val="B3C75A8DADF94E6582FA089F31101ED2"/>
  </w:style>
  <w:style w:type="paragraph" w:customStyle="1" w:styleId="6C9C48E000824A3F8AD698728907D07B">
    <w:name w:val="6C9C48E000824A3F8AD698728907D07B"/>
  </w:style>
  <w:style w:type="paragraph" w:customStyle="1" w:styleId="768BD7405D6849ABBF66EAA07A58189E">
    <w:name w:val="768BD7405D6849ABBF66EAA07A58189E"/>
  </w:style>
  <w:style w:type="paragraph" w:customStyle="1" w:styleId="90E6E26DBC7C44AE92DEBFDA40DC6194">
    <w:name w:val="90E6E26DBC7C44AE92DEBFDA40DC6194"/>
  </w:style>
  <w:style w:type="paragraph" w:customStyle="1" w:styleId="8003E2737B684928B04F57E4DE55B80A">
    <w:name w:val="8003E2737B684928B04F57E4DE55B80A"/>
  </w:style>
  <w:style w:type="paragraph" w:customStyle="1" w:styleId="991FDC1DE7EC492EB7D0BB3B66E356D9">
    <w:name w:val="991FDC1DE7EC492EB7D0BB3B66E356D9"/>
  </w:style>
  <w:style w:type="paragraph" w:customStyle="1" w:styleId="EA6CD07FBD95444286E927636E078C94">
    <w:name w:val="EA6CD07FBD95444286E927636E078C94"/>
  </w:style>
  <w:style w:type="character" w:customStyle="1" w:styleId="Proof">
    <w:name w:val="Proof"/>
    <w:basedOn w:val="DefaultParagraphFont"/>
    <w:uiPriority w:val="11"/>
    <w:qFormat/>
    <w:rPr>
      <w:i/>
    </w:rPr>
  </w:style>
  <w:style w:type="paragraph" w:customStyle="1" w:styleId="B6E6F40B287D424B9B81DC8D93F85A45">
    <w:name w:val="B6E6F40B287D424B9B81DC8D93F85A45"/>
  </w:style>
  <w:style w:type="paragraph" w:customStyle="1" w:styleId="96191D8470DA4AD6B203A387A1CEE4E6">
    <w:name w:val="96191D8470DA4AD6B203A387A1CEE4E6"/>
  </w:style>
  <w:style w:type="paragraph" w:customStyle="1" w:styleId="568BFE71F24246F0BB13B5EF971B9084">
    <w:name w:val="568BFE71F24246F0BB13B5EF971B9084"/>
  </w:style>
  <w:style w:type="paragraph" w:customStyle="1" w:styleId="D1385883E8574EAAA17F754DB76D9BCD">
    <w:name w:val="D1385883E8574EAAA17F754DB76D9BCD"/>
  </w:style>
  <w:style w:type="paragraph" w:customStyle="1" w:styleId="17226B1380994365BC841F37858A7C20">
    <w:name w:val="17226B1380994365BC841F37858A7C20"/>
  </w:style>
  <w:style w:type="character" w:styleId="PlaceholderText">
    <w:name w:val="Placeholder Text"/>
    <w:basedOn w:val="DefaultParagraphFont"/>
    <w:uiPriority w:val="99"/>
    <w:unhideWhenUsed/>
    <w:rsid w:val="00BF2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670F5-FC5B-4874-86F3-E6868613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WordTeX Template.dotx</Template>
  <TotalTime>230</TotalTime>
  <Pages>7</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K</dc:creator>
  <cp:keywords/>
  <dc:description/>
  <cp:lastModifiedBy>K</cp:lastModifiedBy>
  <cp:revision>7</cp:revision>
  <cp:lastPrinted>2018-03-14T00:03:00Z</cp:lastPrinted>
  <dcterms:created xsi:type="dcterms:W3CDTF">2020-04-27T12:22:00Z</dcterms:created>
  <dcterms:modified xsi:type="dcterms:W3CDTF">2020-05-04T12:52:00Z</dcterms:modified>
</cp:coreProperties>
</file>